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504A2" w14:textId="70BD7A2E" w:rsidR="00D077E9" w:rsidRDefault="00D606AA" w:rsidP="00D70D02">
      <w:pPr>
        <w:rPr>
          <w:noProof/>
        </w:rPr>
      </w:pPr>
      <w:r>
        <w:rPr>
          <w:noProof/>
          <w:lang w:bidi="es-ES"/>
        </w:rPr>
        <w:drawing>
          <wp:anchor distT="0" distB="0" distL="114300" distR="114300" simplePos="0" relativeHeight="251654144" behindDoc="1" locked="0" layoutInCell="1" allowOverlap="1" wp14:anchorId="43F24E54" wp14:editId="51B645A7">
            <wp:simplePos x="0" y="0"/>
            <wp:positionH relativeFrom="page">
              <wp:align>left</wp:align>
            </wp:positionH>
            <wp:positionV relativeFrom="page">
              <wp:posOffset>-15240</wp:posOffset>
            </wp:positionV>
            <wp:extent cx="7551420" cy="6684010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7747240" wp14:editId="589AF5A0">
                <wp:simplePos x="0" y="0"/>
                <wp:positionH relativeFrom="column">
                  <wp:posOffset>-201930</wp:posOffset>
                </wp:positionH>
                <wp:positionV relativeFrom="page">
                  <wp:posOffset>937895</wp:posOffset>
                </wp:positionV>
                <wp:extent cx="3960000" cy="8657111"/>
                <wp:effectExtent l="0" t="0" r="2540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0" cy="8657111"/>
                        </a:xfrm>
                        <a:prstGeom prst="rect">
                          <a:avLst/>
                        </a:prstGeom>
                        <a:solidFill>
                          <a:srgbClr val="023B58">
                            <a:alpha val="8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2D2CB" id="Rectángulo 3" o:spid="_x0000_s1026" alt="rectángulo blanco para texto en portada" style="position:absolute;margin-left:-15.9pt;margin-top:73.85pt;width:311.8pt;height:681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" fillcolor="#023b58" stroked="f" strokeweight="2pt">
                <v:fill opacity="52428f"/>
                <w10:wrap anchory="page"/>
              </v:rect>
            </w:pict>
          </mc:Fallback>
        </mc:AlternateContent>
      </w:r>
      <w:r w:rsidR="00F0451F">
        <w:rPr>
          <w:noProof/>
        </w:rPr>
        <w:t>2</w: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62"/>
      </w:tblGrid>
      <w:tr w:rsidR="00D077E9" w14:paraId="2A5EF1E1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A2F913F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46E29B0C" wp14:editId="66B3DCB3">
                      <wp:extent cx="3722915" cy="1895475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22915" cy="18954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3885271" w14:textId="12BCE699" w:rsidR="00F0451F" w:rsidRPr="00060850" w:rsidRDefault="00203A8F" w:rsidP="002F744B">
                                  <w:pPr>
                                    <w:pStyle w:val="Ttulo"/>
                                    <w:rPr>
                                      <w:color w:val="FFFFFF" w:themeColor="background1"/>
                                      <w:sz w:val="60"/>
                                      <w:szCs w:val="60"/>
                                    </w:rPr>
                                  </w:pPr>
                                  <w:r w:rsidRPr="00060850">
                                    <w:rPr>
                                      <w:color w:val="FFFFFF" w:themeColor="background1"/>
                                      <w:sz w:val="60"/>
                                      <w:szCs w:val="60"/>
                                      <w:lang w:bidi="es-ES"/>
                                    </w:rPr>
                                    <w:t>TP</w:t>
                                  </w:r>
                                  <w:r w:rsidR="00126A13">
                                    <w:rPr>
                                      <w:color w:val="FFFFFF" w:themeColor="background1"/>
                                      <w:sz w:val="60"/>
                                      <w:szCs w:val="60"/>
                                      <w:lang w:bidi="es-ES"/>
                                    </w:rPr>
                                    <w:t xml:space="preserve"> </w:t>
                                  </w:r>
                                  <w:r w:rsidR="002A7232">
                                    <w:rPr>
                                      <w:color w:val="FFFFFF" w:themeColor="background1"/>
                                      <w:sz w:val="60"/>
                                      <w:szCs w:val="60"/>
                                      <w:lang w:bidi="es-ES"/>
                                    </w:rPr>
                                    <w:t>Final</w:t>
                                  </w:r>
                                  <w:r w:rsidR="00453907">
                                    <w:rPr>
                                      <w:color w:val="FFFFFF" w:themeColor="background1"/>
                                      <w:sz w:val="60"/>
                                      <w:szCs w:val="60"/>
                                      <w:lang w:bidi="es-ES"/>
                                    </w:rPr>
                                    <w:t xml:space="preserve"> (2025)</w:t>
                                  </w:r>
                                </w:p>
                                <w:p w14:paraId="1D974C08" w14:textId="04C6FA4F" w:rsidR="00102DA1" w:rsidRPr="00F0451F" w:rsidRDefault="002A7232" w:rsidP="002A7232">
                                  <w:pPr>
                                    <w:pStyle w:val="Ttulo"/>
                                    <w:rPr>
                                      <w:color w:val="FFFFFF" w:themeColor="background1"/>
                                      <w:sz w:val="52"/>
                                    </w:rPr>
                                  </w:pPr>
                                  <w:r w:rsidRPr="002A7232">
                                    <w:rPr>
                                      <w:color w:val="FFFFFF" w:themeColor="background1"/>
                                      <w:sz w:val="52"/>
                                      <w:lang w:bidi="es-ES"/>
                                    </w:rPr>
                                    <w:t>Redes</w:t>
                                  </w:r>
                                  <w:r>
                                    <w:rPr>
                                      <w:color w:val="FFFFFF" w:themeColor="background1"/>
                                      <w:sz w:val="52"/>
                                      <w:lang w:bidi="es-ES"/>
                                    </w:rPr>
                                    <w:t xml:space="preserve">: </w:t>
                                  </w:r>
                                  <w:r w:rsidR="00453907" w:rsidRPr="00453907">
                                    <w:rPr>
                                      <w:color w:val="FFFFFF" w:themeColor="background1"/>
                                      <w:sz w:val="52"/>
                                      <w:lang w:bidi="es-ES"/>
                                    </w:rPr>
                                    <w:t>Refugio Pampa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6E29B0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93.15pt;height:14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" filled="f" stroked="f" strokeweight=".5pt">
                      <v:textbox>
                        <w:txbxContent>
                          <w:p w14:paraId="53885271" w14:textId="12BCE699" w:rsidR="00F0451F" w:rsidRPr="00060850" w:rsidRDefault="00203A8F" w:rsidP="002F744B">
                            <w:pPr>
                              <w:pStyle w:val="Ttulo"/>
                              <w:rPr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060850">
                              <w:rPr>
                                <w:color w:val="FFFFFF" w:themeColor="background1"/>
                                <w:sz w:val="60"/>
                                <w:szCs w:val="60"/>
                                <w:lang w:bidi="es-ES"/>
                              </w:rPr>
                              <w:t>TP</w:t>
                            </w:r>
                            <w:r w:rsidR="00126A13">
                              <w:rPr>
                                <w:color w:val="FFFFFF" w:themeColor="background1"/>
                                <w:sz w:val="60"/>
                                <w:szCs w:val="60"/>
                                <w:lang w:bidi="es-ES"/>
                              </w:rPr>
                              <w:t xml:space="preserve"> </w:t>
                            </w:r>
                            <w:r w:rsidR="002A7232">
                              <w:rPr>
                                <w:color w:val="FFFFFF" w:themeColor="background1"/>
                                <w:sz w:val="60"/>
                                <w:szCs w:val="60"/>
                                <w:lang w:bidi="es-ES"/>
                              </w:rPr>
                              <w:t>Final</w:t>
                            </w:r>
                            <w:r w:rsidR="00453907">
                              <w:rPr>
                                <w:color w:val="FFFFFF" w:themeColor="background1"/>
                                <w:sz w:val="60"/>
                                <w:szCs w:val="60"/>
                                <w:lang w:bidi="es-ES"/>
                              </w:rPr>
                              <w:t xml:space="preserve"> (2025)</w:t>
                            </w:r>
                          </w:p>
                          <w:p w14:paraId="1D974C08" w14:textId="04C6FA4F" w:rsidR="00102DA1" w:rsidRPr="00F0451F" w:rsidRDefault="002A7232" w:rsidP="002A7232">
                            <w:pPr>
                              <w:pStyle w:val="Ttulo"/>
                              <w:rPr>
                                <w:color w:val="FFFFFF" w:themeColor="background1"/>
                                <w:sz w:val="52"/>
                              </w:rPr>
                            </w:pPr>
                            <w:r w:rsidRPr="002A7232">
                              <w:rPr>
                                <w:color w:val="FFFFFF" w:themeColor="background1"/>
                                <w:sz w:val="52"/>
                                <w:lang w:bidi="es-ES"/>
                              </w:rPr>
                              <w:t>Redes</w:t>
                            </w:r>
                            <w:r>
                              <w:rPr>
                                <w:color w:val="FFFFFF" w:themeColor="background1"/>
                                <w:sz w:val="52"/>
                                <w:lang w:bidi="es-ES"/>
                              </w:rPr>
                              <w:t xml:space="preserve">: </w:t>
                            </w:r>
                            <w:r w:rsidR="00453907" w:rsidRPr="00453907">
                              <w:rPr>
                                <w:color w:val="FFFFFF" w:themeColor="background1"/>
                                <w:sz w:val="52"/>
                                <w:lang w:bidi="es-ES"/>
                              </w:rPr>
                              <w:t>Refugio Pampa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DE3E1EB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3600E7B" wp14:editId="6BFA9032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23495</wp:posOffset>
                      </wp:positionV>
                      <wp:extent cx="2286000" cy="19050"/>
                      <wp:effectExtent l="19050" t="19050" r="19050" b="19050"/>
                      <wp:wrapNone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0" cy="1905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A9255B" id="Conector recto 5" o:spid="_x0000_s1026" alt="divisor de texto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.85pt" to="181.2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" strokecolor="white [3212]" strokeweight="3pt"/>
                  </w:pict>
                </mc:Fallback>
              </mc:AlternateContent>
            </w:r>
          </w:p>
        </w:tc>
      </w:tr>
      <w:tr w:rsidR="00D077E9" w14:paraId="0BBC171A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77201CF" w14:textId="41272F3A" w:rsidR="00D077E9" w:rsidRDefault="00D077E9" w:rsidP="00AB02A7">
            <w:pPr>
              <w:rPr>
                <w:noProof/>
              </w:rPr>
            </w:pPr>
          </w:p>
        </w:tc>
      </w:tr>
      <w:tr w:rsidR="00D077E9" w14:paraId="78B82D22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9CEFD10" w14:textId="77777777" w:rsidR="00D077E9" w:rsidRPr="00203A8F" w:rsidRDefault="00D077E9" w:rsidP="00AB02A7">
            <w:pPr>
              <w:rPr>
                <w:noProof/>
                <w:color w:val="FFFFFF" w:themeColor="background1"/>
              </w:rPr>
            </w:pPr>
          </w:p>
          <w:p w14:paraId="24CF26A1" w14:textId="77777777" w:rsidR="00D077E9" w:rsidRPr="00203A8F" w:rsidRDefault="00D077E9" w:rsidP="00AB02A7">
            <w:pPr>
              <w:rPr>
                <w:noProof/>
                <w:color w:val="FFFFFF" w:themeColor="background1"/>
                <w:sz w:val="10"/>
                <w:szCs w:val="10"/>
              </w:rPr>
            </w:pPr>
          </w:p>
          <w:p w14:paraId="3A09C3D5" w14:textId="77777777" w:rsidR="00D077E9" w:rsidRPr="00203A8F" w:rsidRDefault="00D077E9" w:rsidP="00AB02A7">
            <w:pPr>
              <w:rPr>
                <w:noProof/>
                <w:color w:val="FFFFFF" w:themeColor="background1"/>
                <w:sz w:val="10"/>
                <w:szCs w:val="10"/>
              </w:rPr>
            </w:pPr>
          </w:p>
          <w:p w14:paraId="23AA97F3" w14:textId="77777777" w:rsidR="00D077E9" w:rsidRPr="00203A8F" w:rsidRDefault="00D077E9" w:rsidP="00AB02A7">
            <w:pPr>
              <w:rPr>
                <w:noProof/>
                <w:color w:val="FFFFFF" w:themeColor="background1"/>
                <w:sz w:val="10"/>
                <w:szCs w:val="10"/>
              </w:rPr>
            </w:pPr>
          </w:p>
          <w:p w14:paraId="62940963" w14:textId="77777777" w:rsidR="00D077E9" w:rsidRPr="00203A8F" w:rsidRDefault="00D077E9" w:rsidP="00AB02A7">
            <w:pPr>
              <w:rPr>
                <w:noProof/>
                <w:color w:val="FFFFFF" w:themeColor="background1"/>
              </w:rPr>
            </w:pPr>
          </w:p>
          <w:p w14:paraId="6438F913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4CA86C62" w14:textId="40DBF9E6" w:rsidR="00D077E9" w:rsidRDefault="0025672A">
      <w:pPr>
        <w:spacing w:after="200"/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C4E6DE" wp14:editId="1773644F">
                <wp:simplePos x="0" y="0"/>
                <wp:positionH relativeFrom="column">
                  <wp:posOffset>-197944</wp:posOffset>
                </wp:positionH>
                <wp:positionV relativeFrom="paragraph">
                  <wp:posOffset>5487787</wp:posOffset>
                </wp:positionV>
                <wp:extent cx="3960000" cy="3221990"/>
                <wp:effectExtent l="0" t="0" r="2540" b="0"/>
                <wp:wrapNone/>
                <wp:docPr id="2020045890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0" cy="322199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noProof/>
                                <w:color w:val="FFFFFF" w:themeColor="background1"/>
                              </w:rPr>
                              <w:id w:val="-1740469667"/>
                              <w:placeholder>
                                <w:docPart w:val="982F754FCAEB4E4389E707D6482D1E07"/>
                              </w:placeholder>
                              <w15:appearance w15:val="hidden"/>
                            </w:sdtPr>
                            <w:sdtEndPr>
                              <w:rPr>
                                <w:sz w:val="26"/>
                                <w:szCs w:val="26"/>
                              </w:rPr>
                            </w:sdtEndPr>
                            <w:sdtContent>
                              <w:p w14:paraId="3AE38434" w14:textId="77777777" w:rsidR="00203A8F" w:rsidRDefault="00203A8F" w:rsidP="00203A8F">
                                <w:pPr>
                                  <w:rPr>
                                    <w:noProof/>
                                    <w:color w:val="FFFFFF" w:themeColor="background1"/>
                                  </w:rPr>
                                </w:pPr>
                              </w:p>
                              <w:p w14:paraId="11622E89" w14:textId="77777777" w:rsidR="0018624B" w:rsidRDefault="0018624B" w:rsidP="00203A8F">
                                <w:pPr>
                                  <w:rPr>
                                    <w:noProof/>
                                    <w:color w:val="FFFFFF" w:themeColor="background1"/>
                                    <w:sz w:val="32"/>
                                    <w:szCs w:val="24"/>
                                  </w:rPr>
                                </w:pPr>
                              </w:p>
                              <w:p w14:paraId="40057C37" w14:textId="14A82362" w:rsidR="00203A8F" w:rsidRPr="004B1751" w:rsidRDefault="00203A8F" w:rsidP="00203A8F">
                                <w:pPr>
                                  <w:rPr>
                                    <w:noProof/>
                                    <w:color w:val="FFFFFF" w:themeColor="background1"/>
                                    <w:sz w:val="32"/>
                                    <w:szCs w:val="24"/>
                                  </w:rPr>
                                </w:pPr>
                                <w:r w:rsidRPr="004B1751">
                                  <w:rPr>
                                    <w:noProof/>
                                    <w:color w:val="FFFFFF" w:themeColor="background1"/>
                                    <w:sz w:val="32"/>
                                    <w:szCs w:val="24"/>
                                  </w:rPr>
                                  <w:t>Sistemas Operativos y Redes</w:t>
                                </w:r>
                                <w:r w:rsidR="0018624B">
                                  <w:rPr>
                                    <w:noProof/>
                                    <w:color w:val="FFFFFF" w:themeColor="background1"/>
                                    <w:sz w:val="32"/>
                                    <w:szCs w:val="24"/>
                                  </w:rPr>
                                  <w:t xml:space="preserve"> (SOR)</w:t>
                                </w:r>
                              </w:p>
                              <w:p w14:paraId="2D7B2791" w14:textId="273315C5" w:rsidR="00203A8F" w:rsidRDefault="00203A8F" w:rsidP="00203A8F">
                                <w:pPr>
                                  <w:rPr>
                                    <w:b w:val="0"/>
                                    <w:bCs/>
                                    <w:noProof/>
                                    <w:color w:val="FFFFFF" w:themeColor="background1"/>
                                    <w:sz w:val="26"/>
                                    <w:szCs w:val="26"/>
                                  </w:rPr>
                                </w:pPr>
                                <w:r w:rsidRPr="004B1751">
                                  <w:rPr>
                                    <w:noProof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 xml:space="preserve">Profesor/es: </w:t>
                                </w:r>
                                <w:r w:rsidR="000E6326" w:rsidRPr="004B1751">
                                  <w:rPr>
                                    <w:noProof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r w:rsidR="000E6326" w:rsidRPr="004B1751">
                                  <w:rPr>
                                    <w:b w:val="0"/>
                                    <w:bCs/>
                                    <w:noProof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 xml:space="preserve">Lic. </w:t>
                                </w:r>
                                <w:r w:rsidRPr="004B1751">
                                  <w:rPr>
                                    <w:b w:val="0"/>
                                    <w:bCs/>
                                    <w:noProof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Mariano Vargas</w:t>
                                </w:r>
                              </w:p>
                              <w:p w14:paraId="472B598B" w14:textId="7F741CDF" w:rsidR="00BF0606" w:rsidRPr="004B1751" w:rsidRDefault="00BF0606" w:rsidP="00203A8F">
                                <w:pPr>
                                  <w:rPr>
                                    <w:noProof/>
                                    <w:color w:val="FFFFFF" w:themeColor="background1"/>
                                    <w:sz w:val="26"/>
                                    <w:szCs w:val="26"/>
                                  </w:rPr>
                                </w:pPr>
                                <w:r w:rsidRPr="00BF0606">
                                  <w:rPr>
                                    <w:noProof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Grupo:</w:t>
                                </w:r>
                                <w:r>
                                  <w:rPr>
                                    <w:b w:val="0"/>
                                    <w:bCs/>
                                    <w:noProof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 xml:space="preserve"> N° 19</w:t>
                                </w:r>
                              </w:p>
                            </w:sdtContent>
                          </w:sdt>
                          <w:p w14:paraId="05EB6640" w14:textId="1F06CA60" w:rsidR="00B35A55" w:rsidRDefault="00203A8F" w:rsidP="00203A8F">
                            <w:pPr>
                              <w:rPr>
                                <w:noProof/>
                                <w:color w:val="FFFFFF" w:themeColor="background1"/>
                                <w:sz w:val="26"/>
                                <w:szCs w:val="26"/>
                                <w:lang w:bidi="es-ES"/>
                              </w:rPr>
                            </w:pPr>
                            <w:r w:rsidRPr="004B1751">
                              <w:rPr>
                                <w:noProof/>
                                <w:color w:val="FFFFFF" w:themeColor="background1"/>
                                <w:sz w:val="26"/>
                                <w:szCs w:val="26"/>
                                <w:lang w:bidi="es-ES"/>
                              </w:rPr>
                              <w:t>Alumno</w:t>
                            </w:r>
                            <w:r w:rsidR="00B35A55">
                              <w:rPr>
                                <w:noProof/>
                                <w:color w:val="FFFFFF" w:themeColor="background1"/>
                                <w:sz w:val="26"/>
                                <w:szCs w:val="26"/>
                                <w:lang w:bidi="es-ES"/>
                              </w:rPr>
                              <w:t>s</w:t>
                            </w:r>
                            <w:r w:rsidRPr="004B1751">
                              <w:rPr>
                                <w:noProof/>
                                <w:color w:val="FFFFFF" w:themeColor="background1"/>
                                <w:sz w:val="26"/>
                                <w:szCs w:val="26"/>
                                <w:lang w:bidi="es-ES"/>
                              </w:rPr>
                              <w:t xml:space="preserve">: </w:t>
                            </w:r>
                          </w:p>
                          <w:p w14:paraId="45FBE151" w14:textId="14490C97" w:rsidR="00B35A55" w:rsidRPr="00BF0606" w:rsidRDefault="00B35A55" w:rsidP="00B35A55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b w:val="0"/>
                                <w:bCs/>
                                <w:noProof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BF0606">
                              <w:rPr>
                                <w:b w:val="0"/>
                                <w:bCs/>
                                <w:noProof/>
                                <w:color w:val="FFFFFF" w:themeColor="background1"/>
                                <w:sz w:val="26"/>
                                <w:szCs w:val="26"/>
                              </w:rPr>
                              <w:t>Alan Chagaray</w:t>
                            </w:r>
                          </w:p>
                          <w:p w14:paraId="68A9BA7E" w14:textId="38EF0E14" w:rsidR="00203A8F" w:rsidRPr="00BF0606" w:rsidRDefault="00203A8F" w:rsidP="00B35A55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b w:val="0"/>
                                <w:bCs/>
                                <w:noProof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B35A55">
                              <w:rPr>
                                <w:b w:val="0"/>
                                <w:bCs/>
                                <w:noProof/>
                                <w:color w:val="FFFFFF" w:themeColor="background1"/>
                                <w:sz w:val="26"/>
                                <w:szCs w:val="26"/>
                              </w:rPr>
                              <w:t>Guillermo Dominguez</w:t>
                            </w:r>
                          </w:p>
                          <w:p w14:paraId="0691A80D" w14:textId="183F864E" w:rsidR="00B35A55" w:rsidRPr="00BF0606" w:rsidRDefault="00BF0606" w:rsidP="00BF0606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rPr>
                                <w:b w:val="0"/>
                                <w:bCs/>
                                <w:noProof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BF0606">
                              <w:rPr>
                                <w:b w:val="0"/>
                                <w:bCs/>
                                <w:noProof/>
                                <w:color w:val="FFFFFF" w:themeColor="background1"/>
                                <w:sz w:val="26"/>
                                <w:szCs w:val="26"/>
                              </w:rPr>
                              <w:t>Gabriel Varchetta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4E6DE" id="Rectángulo 4" o:spid="_x0000_s1027" style="position:absolute;margin-left:-15.6pt;margin-top:432.1pt;width:311.8pt;height:253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" fillcolor="#194868 [1605]" stroked="f" strokeweight="2pt">
                <v:textbox>
                  <w:txbxContent>
                    <w:sdt>
                      <w:sdtPr>
                        <w:rPr>
                          <w:noProof/>
                          <w:color w:val="FFFFFF" w:themeColor="background1"/>
                        </w:rPr>
                        <w:id w:val="-1740469667"/>
                        <w:placeholder>
                          <w:docPart w:val="982F754FCAEB4E4389E707D6482D1E07"/>
                        </w:placeholder>
                        <w15:appearance w15:val="hidden"/>
                      </w:sdtPr>
                      <w:sdtEndPr>
                        <w:rPr>
                          <w:sz w:val="26"/>
                          <w:szCs w:val="26"/>
                        </w:rPr>
                      </w:sdtEndPr>
                      <w:sdtContent>
                        <w:p w14:paraId="3AE38434" w14:textId="77777777" w:rsidR="00203A8F" w:rsidRDefault="00203A8F" w:rsidP="00203A8F">
                          <w:pPr>
                            <w:rPr>
                              <w:noProof/>
                              <w:color w:val="FFFFFF" w:themeColor="background1"/>
                            </w:rPr>
                          </w:pPr>
                        </w:p>
                        <w:p w14:paraId="11622E89" w14:textId="77777777" w:rsidR="0018624B" w:rsidRDefault="0018624B" w:rsidP="00203A8F">
                          <w:pPr>
                            <w:rPr>
                              <w:noProof/>
                              <w:color w:val="FFFFFF" w:themeColor="background1"/>
                              <w:sz w:val="32"/>
                              <w:szCs w:val="24"/>
                            </w:rPr>
                          </w:pPr>
                        </w:p>
                        <w:p w14:paraId="40057C37" w14:textId="14A82362" w:rsidR="00203A8F" w:rsidRPr="004B1751" w:rsidRDefault="00203A8F" w:rsidP="00203A8F">
                          <w:pPr>
                            <w:rPr>
                              <w:noProof/>
                              <w:color w:val="FFFFFF" w:themeColor="background1"/>
                              <w:sz w:val="32"/>
                              <w:szCs w:val="24"/>
                            </w:rPr>
                          </w:pPr>
                          <w:r w:rsidRPr="004B1751">
                            <w:rPr>
                              <w:noProof/>
                              <w:color w:val="FFFFFF" w:themeColor="background1"/>
                              <w:sz w:val="32"/>
                              <w:szCs w:val="24"/>
                            </w:rPr>
                            <w:t>Sistemas Operativos y Redes</w:t>
                          </w:r>
                          <w:r w:rsidR="0018624B">
                            <w:rPr>
                              <w:noProof/>
                              <w:color w:val="FFFFFF" w:themeColor="background1"/>
                              <w:sz w:val="32"/>
                              <w:szCs w:val="24"/>
                            </w:rPr>
                            <w:t xml:space="preserve"> (SOR)</w:t>
                          </w:r>
                        </w:p>
                        <w:p w14:paraId="2D7B2791" w14:textId="273315C5" w:rsidR="00203A8F" w:rsidRDefault="00203A8F" w:rsidP="00203A8F">
                          <w:pPr>
                            <w:rPr>
                              <w:b w:val="0"/>
                              <w:bCs/>
                              <w:noProof/>
                              <w:color w:val="FFFFFF" w:themeColor="background1"/>
                              <w:sz w:val="26"/>
                              <w:szCs w:val="26"/>
                            </w:rPr>
                          </w:pPr>
                          <w:r w:rsidRPr="004B1751">
                            <w:rPr>
                              <w:noProof/>
                              <w:color w:val="FFFFFF" w:themeColor="background1"/>
                              <w:sz w:val="26"/>
                              <w:szCs w:val="26"/>
                            </w:rPr>
                            <w:t xml:space="preserve">Profesor/es: </w:t>
                          </w:r>
                          <w:r w:rsidR="000E6326" w:rsidRPr="004B1751">
                            <w:rPr>
                              <w:noProof/>
                              <w:color w:val="FFFFFF" w:themeColor="background1"/>
                              <w:sz w:val="26"/>
                              <w:szCs w:val="26"/>
                            </w:rPr>
                            <w:t xml:space="preserve"> </w:t>
                          </w:r>
                          <w:r w:rsidR="000E6326" w:rsidRPr="004B1751">
                            <w:rPr>
                              <w:b w:val="0"/>
                              <w:bCs/>
                              <w:noProof/>
                              <w:color w:val="FFFFFF" w:themeColor="background1"/>
                              <w:sz w:val="26"/>
                              <w:szCs w:val="26"/>
                            </w:rPr>
                            <w:t xml:space="preserve">Lic. </w:t>
                          </w:r>
                          <w:r w:rsidRPr="004B1751">
                            <w:rPr>
                              <w:b w:val="0"/>
                              <w:bCs/>
                              <w:noProof/>
                              <w:color w:val="FFFFFF" w:themeColor="background1"/>
                              <w:sz w:val="26"/>
                              <w:szCs w:val="26"/>
                            </w:rPr>
                            <w:t>Mariano Vargas</w:t>
                          </w:r>
                        </w:p>
                        <w:p w14:paraId="472B598B" w14:textId="7F741CDF" w:rsidR="00BF0606" w:rsidRPr="004B1751" w:rsidRDefault="00BF0606" w:rsidP="00203A8F">
                          <w:pPr>
                            <w:rPr>
                              <w:noProof/>
                              <w:color w:val="FFFFFF" w:themeColor="background1"/>
                              <w:sz w:val="26"/>
                              <w:szCs w:val="26"/>
                            </w:rPr>
                          </w:pPr>
                          <w:r w:rsidRPr="00BF0606">
                            <w:rPr>
                              <w:noProof/>
                              <w:color w:val="FFFFFF" w:themeColor="background1"/>
                              <w:sz w:val="26"/>
                              <w:szCs w:val="26"/>
                            </w:rPr>
                            <w:t>Grupo:</w:t>
                          </w:r>
                          <w:r>
                            <w:rPr>
                              <w:b w:val="0"/>
                              <w:bCs/>
                              <w:noProof/>
                              <w:color w:val="FFFFFF" w:themeColor="background1"/>
                              <w:sz w:val="26"/>
                              <w:szCs w:val="26"/>
                            </w:rPr>
                            <w:t xml:space="preserve"> N° 19</w:t>
                          </w:r>
                        </w:p>
                      </w:sdtContent>
                    </w:sdt>
                    <w:p w14:paraId="05EB6640" w14:textId="1F06CA60" w:rsidR="00B35A55" w:rsidRDefault="00203A8F" w:rsidP="00203A8F">
                      <w:pPr>
                        <w:rPr>
                          <w:noProof/>
                          <w:color w:val="FFFFFF" w:themeColor="background1"/>
                          <w:sz w:val="26"/>
                          <w:szCs w:val="26"/>
                          <w:lang w:bidi="es-ES"/>
                        </w:rPr>
                      </w:pPr>
                      <w:r w:rsidRPr="004B1751">
                        <w:rPr>
                          <w:noProof/>
                          <w:color w:val="FFFFFF" w:themeColor="background1"/>
                          <w:sz w:val="26"/>
                          <w:szCs w:val="26"/>
                          <w:lang w:bidi="es-ES"/>
                        </w:rPr>
                        <w:t>Alumno</w:t>
                      </w:r>
                      <w:r w:rsidR="00B35A55">
                        <w:rPr>
                          <w:noProof/>
                          <w:color w:val="FFFFFF" w:themeColor="background1"/>
                          <w:sz w:val="26"/>
                          <w:szCs w:val="26"/>
                          <w:lang w:bidi="es-ES"/>
                        </w:rPr>
                        <w:t>s</w:t>
                      </w:r>
                      <w:r w:rsidRPr="004B1751">
                        <w:rPr>
                          <w:noProof/>
                          <w:color w:val="FFFFFF" w:themeColor="background1"/>
                          <w:sz w:val="26"/>
                          <w:szCs w:val="26"/>
                          <w:lang w:bidi="es-ES"/>
                        </w:rPr>
                        <w:t xml:space="preserve">: </w:t>
                      </w:r>
                    </w:p>
                    <w:p w14:paraId="45FBE151" w14:textId="14490C97" w:rsidR="00B35A55" w:rsidRPr="00BF0606" w:rsidRDefault="00B35A55" w:rsidP="00B35A55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b w:val="0"/>
                          <w:bCs/>
                          <w:noProof/>
                          <w:color w:val="FFFFFF" w:themeColor="background1"/>
                          <w:sz w:val="26"/>
                          <w:szCs w:val="26"/>
                        </w:rPr>
                      </w:pPr>
                      <w:r w:rsidRPr="00BF0606">
                        <w:rPr>
                          <w:b w:val="0"/>
                          <w:bCs/>
                          <w:noProof/>
                          <w:color w:val="FFFFFF" w:themeColor="background1"/>
                          <w:sz w:val="26"/>
                          <w:szCs w:val="26"/>
                        </w:rPr>
                        <w:t>Alan Chagaray</w:t>
                      </w:r>
                    </w:p>
                    <w:p w14:paraId="68A9BA7E" w14:textId="38EF0E14" w:rsidR="00203A8F" w:rsidRPr="00BF0606" w:rsidRDefault="00203A8F" w:rsidP="00B35A55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b w:val="0"/>
                          <w:bCs/>
                          <w:noProof/>
                          <w:color w:val="FFFFFF" w:themeColor="background1"/>
                          <w:sz w:val="26"/>
                          <w:szCs w:val="26"/>
                        </w:rPr>
                      </w:pPr>
                      <w:r w:rsidRPr="00B35A55">
                        <w:rPr>
                          <w:b w:val="0"/>
                          <w:bCs/>
                          <w:noProof/>
                          <w:color w:val="FFFFFF" w:themeColor="background1"/>
                          <w:sz w:val="26"/>
                          <w:szCs w:val="26"/>
                        </w:rPr>
                        <w:t>Guillermo Dominguez</w:t>
                      </w:r>
                    </w:p>
                    <w:p w14:paraId="0691A80D" w14:textId="183F864E" w:rsidR="00B35A55" w:rsidRPr="00BF0606" w:rsidRDefault="00BF0606" w:rsidP="00BF0606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rPr>
                          <w:b w:val="0"/>
                          <w:bCs/>
                          <w:noProof/>
                          <w:color w:val="FFFFFF" w:themeColor="background1"/>
                          <w:sz w:val="26"/>
                          <w:szCs w:val="26"/>
                        </w:rPr>
                      </w:pPr>
                      <w:r w:rsidRPr="00BF0606">
                        <w:rPr>
                          <w:b w:val="0"/>
                          <w:bCs/>
                          <w:noProof/>
                          <w:color w:val="FFFFFF" w:themeColor="background1"/>
                          <w:sz w:val="26"/>
                          <w:szCs w:val="26"/>
                        </w:rPr>
                        <w:t>Gabriel Varchetta</w:t>
                      </w:r>
                    </w:p>
                  </w:txbxContent>
                </v:textbox>
              </v:rect>
            </w:pict>
          </mc:Fallback>
        </mc:AlternateContent>
      </w:r>
      <w:r w:rsidR="00060850"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91238D7" wp14:editId="36207E0F">
                <wp:simplePos x="0" y="0"/>
                <wp:positionH relativeFrom="column">
                  <wp:posOffset>4602480</wp:posOffset>
                </wp:positionH>
                <wp:positionV relativeFrom="paragraph">
                  <wp:posOffset>7799070</wp:posOffset>
                </wp:positionV>
                <wp:extent cx="2164080" cy="611505"/>
                <wp:effectExtent l="0" t="0" r="7620" b="0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4080" cy="611505"/>
                          <a:chOff x="0" y="0"/>
                          <a:chExt cx="2164080" cy="611505"/>
                        </a:xfrm>
                      </wpg:grpSpPr>
                      <pic:pic xmlns:pic="http://schemas.openxmlformats.org/drawingml/2006/picture">
                        <pic:nvPicPr>
                          <pic:cNvPr id="11" name="Imagen 1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" cy="6115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Rectángulo 13"/>
                        <wps:cNvSpPr/>
                        <wps:spPr>
                          <a:xfrm>
                            <a:off x="609600" y="0"/>
                            <a:ext cx="1554480" cy="611505"/>
                          </a:xfrm>
                          <a:prstGeom prst="rect">
                            <a:avLst/>
                          </a:prstGeom>
                          <a:solidFill>
                            <a:srgbClr val="19496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D4A53B" w14:textId="77777777" w:rsidR="00060850" w:rsidRPr="00060850" w:rsidRDefault="00060850" w:rsidP="00060850">
                              <w:pPr>
                                <w:rPr>
                                  <w:color w:val="FFFFFF" w:themeColor="background1"/>
                                  <w:sz w:val="26"/>
                                  <w:szCs w:val="26"/>
                                  <w:lang w:val="es-MX"/>
                                </w:rPr>
                              </w:pPr>
                              <w:r w:rsidRPr="00060850">
                                <w:rPr>
                                  <w:color w:val="FFFFFF" w:themeColor="background1"/>
                                  <w:sz w:val="26"/>
                                  <w:szCs w:val="26"/>
                                  <w:lang w:val="es-MX"/>
                                </w:rPr>
                                <w:t>Universidad de General Sarmiento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1238D7" id="Grupo 14" o:spid="_x0000_s1028" style="position:absolute;margin-left:362.4pt;margin-top:614.1pt;width:170.4pt;height:48.15pt;z-index:251667456;mso-position-horizontal-relative:text;mso-position-vertical-relative:text" coordsize="21640,611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1" o:spid="_x0000_s1029" type="#_x0000_t75" style="position:absolute;width:6115;height:6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">
                  <v:imagedata r:id="rId10" o:title=""/>
                </v:shape>
                <v:rect id="Rectángulo 13" o:spid="_x0000_s1030" style="position:absolute;left:6096;width:15544;height:6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" fillcolor="#194969" stroked="f" strokeweight="2pt">
                  <v:textbox>
                    <w:txbxContent>
                      <w:p w14:paraId="26D4A53B" w14:textId="77777777" w:rsidR="00060850" w:rsidRPr="00060850" w:rsidRDefault="00060850" w:rsidP="00060850">
                        <w:pPr>
                          <w:rPr>
                            <w:color w:val="FFFFFF" w:themeColor="background1"/>
                            <w:sz w:val="26"/>
                            <w:szCs w:val="26"/>
                            <w:lang w:val="es-MX"/>
                          </w:rPr>
                        </w:pPr>
                        <w:r w:rsidRPr="00060850">
                          <w:rPr>
                            <w:color w:val="FFFFFF" w:themeColor="background1"/>
                            <w:sz w:val="26"/>
                            <w:szCs w:val="26"/>
                            <w:lang w:val="es-MX"/>
                          </w:rPr>
                          <w:t>Universidad de General Sarmiento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B02A7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FFFF73E" wp14:editId="4BCDF2C9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18EFB" id="Rectángulo 2" o:spid="_x0000_s1026" alt="rectángulo de color" style="position:absolute;margin-left:-58.7pt;margin-top:525pt;width:611.1pt;height:316.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" fillcolor="#013a57 [2404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val="es-ES" w:eastAsia="en-US"/>
        </w:rPr>
        <w:id w:val="-42341493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C916D22" w14:textId="5146D99D" w:rsidR="00855A50" w:rsidRDefault="004603F5" w:rsidP="00855A50">
          <w:pPr>
            <w:pStyle w:val="TtuloTDC"/>
          </w:pPr>
          <w:r>
            <w:rPr>
              <w:lang w:val="es-ES"/>
            </w:rPr>
            <w:t>Índice</w:t>
          </w:r>
        </w:p>
        <w:p w14:paraId="00961634" w14:textId="5E4C0736" w:rsidR="005E572A" w:rsidRDefault="00855A50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val="es-AR" w:eastAsia="es-A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486776" w:history="1">
            <w:r w:rsidR="005E572A" w:rsidRPr="00565BAC">
              <w:rPr>
                <w:rStyle w:val="Hipervnculo"/>
                <w:noProof/>
              </w:rPr>
              <w:t>Enunciado del trabajo</w:t>
            </w:r>
            <w:r w:rsidR="005E572A">
              <w:rPr>
                <w:noProof/>
                <w:webHidden/>
              </w:rPr>
              <w:tab/>
            </w:r>
            <w:r w:rsidR="005E572A">
              <w:rPr>
                <w:noProof/>
                <w:webHidden/>
              </w:rPr>
              <w:fldChar w:fldCharType="begin"/>
            </w:r>
            <w:r w:rsidR="005E572A">
              <w:rPr>
                <w:noProof/>
                <w:webHidden/>
              </w:rPr>
              <w:instrText xml:space="preserve"> PAGEREF _Toc199486776 \h </w:instrText>
            </w:r>
            <w:r w:rsidR="005E572A">
              <w:rPr>
                <w:noProof/>
                <w:webHidden/>
              </w:rPr>
            </w:r>
            <w:r w:rsidR="005E572A">
              <w:rPr>
                <w:noProof/>
                <w:webHidden/>
              </w:rPr>
              <w:fldChar w:fldCharType="separate"/>
            </w:r>
            <w:r w:rsidR="005E572A">
              <w:rPr>
                <w:noProof/>
                <w:webHidden/>
              </w:rPr>
              <w:t>3</w:t>
            </w:r>
            <w:r w:rsidR="005E572A">
              <w:rPr>
                <w:noProof/>
                <w:webHidden/>
              </w:rPr>
              <w:fldChar w:fldCharType="end"/>
            </w:r>
          </w:hyperlink>
        </w:p>
        <w:p w14:paraId="18DE690A" w14:textId="4F69AB89" w:rsidR="005E572A" w:rsidRDefault="005E572A">
          <w:pPr>
            <w:pStyle w:val="TDC2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9486777" w:history="1">
            <w:r w:rsidRPr="00565BAC">
              <w:rPr>
                <w:rStyle w:val="Hipervnculo"/>
                <w:noProof/>
              </w:rPr>
              <w:t>Condiciones para aprobar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05530" w14:textId="77A9B34D" w:rsidR="005E572A" w:rsidRDefault="005E572A">
          <w:pPr>
            <w:pStyle w:val="TDC2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9486778" w:history="1">
            <w:r w:rsidRPr="00565BAC">
              <w:rPr>
                <w:rStyle w:val="Hipervnculo"/>
                <w:noProof/>
              </w:rPr>
              <w:t>Software requerido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0EC64" w14:textId="1E1D14D9" w:rsidR="005E572A" w:rsidRDefault="005E572A">
          <w:pPr>
            <w:pStyle w:val="TDC2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9486779" w:history="1">
            <w:r w:rsidRPr="00565BAC">
              <w:rPr>
                <w:rStyle w:val="Hipervnculo"/>
                <w:noProof/>
              </w:rPr>
              <w:t>Puntaje/Calificación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98145" w14:textId="0896C20F" w:rsidR="005E572A" w:rsidRDefault="005E572A">
          <w:pPr>
            <w:pStyle w:val="TDC2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9486780" w:history="1">
            <w:r w:rsidRPr="00565BAC">
              <w:rPr>
                <w:rStyle w:val="Hipervnculo"/>
                <w:noProof/>
              </w:rPr>
              <w:t>Enunciado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11A74" w14:textId="462E1FB2" w:rsidR="005E572A" w:rsidRDefault="005E572A">
          <w:pPr>
            <w:pStyle w:val="TDC2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9486781" w:history="1">
            <w:r w:rsidRPr="00565BAC">
              <w:rPr>
                <w:rStyle w:val="Hipervnculo"/>
                <w:noProof/>
              </w:rPr>
              <w:t>Requerimientos Básicos para aprobar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0C953" w14:textId="07BD7DF2" w:rsidR="005E572A" w:rsidRDefault="005E572A">
          <w:pPr>
            <w:pStyle w:val="TDC2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9486782" w:history="1">
            <w:r w:rsidRPr="00565BAC">
              <w:rPr>
                <w:rStyle w:val="Hipervnculo"/>
                <w:noProof/>
              </w:rPr>
              <w:t>Requerimientos opcionales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878A7" w14:textId="2CCDC61F" w:rsidR="005E572A" w:rsidRDefault="005E572A">
          <w:pPr>
            <w:pStyle w:val="TDC2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9486783" w:history="1">
            <w:r w:rsidRPr="00565BAC">
              <w:rPr>
                <w:rStyle w:val="Hipervnculo"/>
                <w:noProof/>
              </w:rPr>
              <w:t>Entrega: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9701D" w14:textId="6C49A50B" w:rsidR="005E572A" w:rsidRDefault="005E572A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9486784" w:history="1">
            <w:r w:rsidRPr="00565BAC">
              <w:rPr>
                <w:rStyle w:val="Hipervnculo"/>
                <w:noProof/>
              </w:rPr>
              <w:t>Planificacion y enfoque de la resolucion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EF361" w14:textId="562DCC65" w:rsidR="005E572A" w:rsidRDefault="005E572A">
          <w:pPr>
            <w:pStyle w:val="TDC2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9486785" w:history="1">
            <w:r w:rsidRPr="00565BAC">
              <w:rPr>
                <w:rStyle w:val="Hipervnculo"/>
                <w:noProof/>
              </w:rPr>
              <w:t>Diseño de la red y subneteo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BD132" w14:textId="4CBA434F" w:rsidR="005E572A" w:rsidRDefault="005E572A">
          <w:pPr>
            <w:pStyle w:val="TDC2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9486786" w:history="1">
            <w:r w:rsidRPr="00565BAC">
              <w:rPr>
                <w:rStyle w:val="Hipervnculo"/>
                <w:noProof/>
              </w:rPr>
              <w:t xml:space="preserve">Interconexion entre routers → </w:t>
            </w:r>
            <w:r w:rsidRPr="00565BAC">
              <w:rPr>
                <w:rStyle w:val="Hipervnculo"/>
                <w:noProof/>
                <w:highlight w:val="yellow"/>
              </w:rPr>
              <w:t>En analisis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50F6F" w14:textId="006B3F77" w:rsidR="005E572A" w:rsidRDefault="005E572A">
          <w:pPr>
            <w:pStyle w:val="TDC2"/>
            <w:tabs>
              <w:tab w:val="right" w:leader="dot" w:pos="10024"/>
            </w:tabs>
            <w:rPr>
              <w:b w:val="0"/>
              <w:noProof/>
              <w:color w:val="auto"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99486787" w:history="1">
            <w:r w:rsidRPr="00565BAC">
              <w:rPr>
                <w:rStyle w:val="Hipervnculo"/>
                <w:noProof/>
              </w:rPr>
              <w:t xml:space="preserve">Subred para Servidores Centrales (Búnker Quino) → </w:t>
            </w:r>
            <w:r w:rsidRPr="00565BAC">
              <w:rPr>
                <w:rStyle w:val="Hipervnculo"/>
                <w:noProof/>
                <w:highlight w:val="yellow"/>
              </w:rPr>
              <w:t>En analisis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061E5" w14:textId="0D9DC582" w:rsidR="00855A50" w:rsidRDefault="00855A50" w:rsidP="00855A50">
          <w:pPr>
            <w:rPr>
              <w:bCs/>
            </w:rPr>
          </w:pPr>
          <w:r>
            <w:rPr>
              <w:bCs/>
            </w:rPr>
            <w:fldChar w:fldCharType="end"/>
          </w:r>
        </w:p>
      </w:sdtContent>
    </w:sdt>
    <w:p w14:paraId="59116D0D" w14:textId="77777777" w:rsidR="00855A50" w:rsidRDefault="00855A50">
      <w:pPr>
        <w:spacing w:after="200"/>
        <w:rPr>
          <w:rFonts w:asciiTheme="majorHAnsi" w:eastAsiaTheme="majorEastAsia" w:hAnsiTheme="majorHAnsi" w:cstheme="majorBidi"/>
          <w:noProof/>
          <w:color w:val="061F57" w:themeColor="text2" w:themeShade="BF"/>
          <w:kern w:val="28"/>
          <w:sz w:val="40"/>
          <w:szCs w:val="32"/>
          <w:highlight w:val="yellow"/>
        </w:rPr>
      </w:pPr>
      <w:r>
        <w:rPr>
          <w:highlight w:val="yellow"/>
        </w:rPr>
        <w:br w:type="page"/>
      </w:r>
    </w:p>
    <w:p w14:paraId="27339951" w14:textId="0A5424B8" w:rsidR="0087605E" w:rsidRPr="006B4AB5" w:rsidRDefault="005F6CB4" w:rsidP="005F6CB4">
      <w:pPr>
        <w:pStyle w:val="1Titulo"/>
      </w:pPr>
      <w:bookmarkStart w:id="0" w:name="_Toc199486776"/>
      <w:r w:rsidRPr="006B4AB5">
        <w:lastRenderedPageBreak/>
        <w:t>Enunciado del trabajo</w:t>
      </w:r>
      <w:bookmarkEnd w:id="0"/>
    </w:p>
    <w:p w14:paraId="3DC886BC" w14:textId="4BC1B10F" w:rsidR="006C2AD1" w:rsidRPr="006B4AB5" w:rsidRDefault="005F6CB4" w:rsidP="006B4AB5">
      <w:pPr>
        <w:pStyle w:val="2Subtitulo"/>
        <w:spacing w:after="80"/>
      </w:pPr>
      <w:bookmarkStart w:id="1" w:name="_Toc199486777"/>
      <w:r w:rsidRPr="006B4AB5">
        <w:t>Condiciones para aprobar</w:t>
      </w:r>
      <w:bookmarkEnd w:id="1"/>
    </w:p>
    <w:p w14:paraId="64A9734B" w14:textId="69CEF3F7" w:rsidR="006C2AD1" w:rsidRPr="006B4AB5" w:rsidRDefault="006C2AD1" w:rsidP="006C2AD1">
      <w:pPr>
        <w:pStyle w:val="Prrafodelista"/>
        <w:numPr>
          <w:ilvl w:val="0"/>
          <w:numId w:val="14"/>
        </w:numPr>
        <w:spacing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El trabajo es grupal de 3 integrantes</w:t>
      </w:r>
    </w:p>
    <w:p w14:paraId="6BFDEEE8" w14:textId="15A06D80" w:rsidR="000E7371" w:rsidRPr="006B4AB5" w:rsidRDefault="006C2AD1" w:rsidP="006C2AD1">
      <w:pPr>
        <w:pStyle w:val="Prrafodelista"/>
        <w:numPr>
          <w:ilvl w:val="0"/>
          <w:numId w:val="14"/>
        </w:numPr>
        <w:spacing w:before="240"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6B4AB5">
        <w:rPr>
          <w:rFonts w:hint="eastAsia"/>
          <w:b w:val="0"/>
          <w:bCs/>
          <w:noProof/>
          <w:color w:val="3B3838" w:themeColor="background2" w:themeShade="40"/>
          <w:sz w:val="24"/>
          <w:szCs w:val="20"/>
        </w:rPr>
        <w:t>El trabajo será defendido en un coloquio en el laboratorio. Previa entrega de la</w:t>
      </w:r>
      <w:r w:rsidR="00DB42E9" w:rsidRPr="006B4AB5">
        <w:rPr>
          <w:b w:val="0"/>
          <w:bCs/>
          <w:noProof/>
          <w:color w:val="3B3838" w:themeColor="background2" w:themeShade="40"/>
          <w:sz w:val="24"/>
          <w:szCs w:val="20"/>
        </w:rPr>
        <w:t xml:space="preserve"> </w:t>
      </w: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implementación y el informe final.</w:t>
      </w:r>
    </w:p>
    <w:p w14:paraId="3E059022" w14:textId="54AA8FFB" w:rsidR="008C3D3E" w:rsidRDefault="00F72232" w:rsidP="006B4AB5">
      <w:pPr>
        <w:pStyle w:val="2Subtitulo"/>
      </w:pPr>
      <w:bookmarkStart w:id="2" w:name="_Toc199486778"/>
      <w:r w:rsidRPr="00F72232">
        <w:t>Software requerido</w:t>
      </w:r>
      <w:bookmarkEnd w:id="2"/>
    </w:p>
    <w:p w14:paraId="38A1D421" w14:textId="77777777" w:rsidR="006A704E" w:rsidRPr="006B4AB5" w:rsidRDefault="00F72232" w:rsidP="00F72232">
      <w:pPr>
        <w:pStyle w:val="Prrafodelista"/>
        <w:numPr>
          <w:ilvl w:val="0"/>
          <w:numId w:val="14"/>
        </w:numPr>
        <w:spacing w:after="120"/>
        <w:rPr>
          <w:noProof/>
          <w:color w:val="3B3838" w:themeColor="background2" w:themeShade="40"/>
          <w:sz w:val="24"/>
          <w:szCs w:val="20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Cisco Packet Tracer 8.2.0 (Se recomienda esta versión para asegurar compatibilidad con el coloquio y la versión instalada en los labos).</w:t>
      </w:r>
    </w:p>
    <w:p w14:paraId="30878916" w14:textId="744D123D" w:rsidR="006A704E" w:rsidRDefault="006A704E" w:rsidP="006B4AB5">
      <w:pPr>
        <w:pStyle w:val="2Subtitulo"/>
      </w:pPr>
      <w:bookmarkStart w:id="3" w:name="_Toc199486779"/>
      <w:r w:rsidRPr="006A704E">
        <w:t>Puntaje/Calificación</w:t>
      </w:r>
      <w:bookmarkEnd w:id="3"/>
    </w:p>
    <w:p w14:paraId="2A3F8392" w14:textId="77777777" w:rsidR="005457F8" w:rsidRPr="006B4AB5" w:rsidRDefault="00855A50" w:rsidP="005457F8">
      <w:pPr>
        <w:pStyle w:val="Prrafodelista"/>
        <w:numPr>
          <w:ilvl w:val="0"/>
          <w:numId w:val="14"/>
        </w:numPr>
        <w:spacing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La</w:t>
      </w:r>
      <w:r w:rsidR="005457F8" w:rsidRPr="006B4AB5">
        <w:rPr>
          <w:b w:val="0"/>
          <w:bCs/>
          <w:noProof/>
          <w:color w:val="3B3838" w:themeColor="background2" w:themeShade="40"/>
          <w:sz w:val="24"/>
          <w:szCs w:val="20"/>
        </w:rPr>
        <w:t xml:space="preserve"> </w:t>
      </w: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evaluación final será una nota que combine la calificación del TP y el coloquio.</w:t>
      </w:r>
    </w:p>
    <w:p w14:paraId="717306EE" w14:textId="77777777" w:rsidR="005457F8" w:rsidRPr="006B4AB5" w:rsidRDefault="00855A50" w:rsidP="005457F8">
      <w:pPr>
        <w:pStyle w:val="Prrafodelista"/>
        <w:numPr>
          <w:ilvl w:val="0"/>
          <w:numId w:val="14"/>
        </w:numPr>
        <w:spacing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La</w:t>
      </w:r>
      <w:r w:rsidR="005457F8" w:rsidRPr="006B4AB5">
        <w:rPr>
          <w:b w:val="0"/>
          <w:bCs/>
          <w:noProof/>
          <w:color w:val="3B3838" w:themeColor="background2" w:themeShade="40"/>
          <w:sz w:val="24"/>
          <w:szCs w:val="20"/>
        </w:rPr>
        <w:t xml:space="preserve"> </w:t>
      </w: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nota</w:t>
      </w:r>
      <w:r w:rsidR="005457F8" w:rsidRPr="006B4AB5">
        <w:rPr>
          <w:b w:val="0"/>
          <w:bCs/>
          <w:noProof/>
          <w:color w:val="3B3838" w:themeColor="background2" w:themeShade="40"/>
          <w:sz w:val="24"/>
          <w:szCs w:val="20"/>
        </w:rPr>
        <w:t xml:space="preserve"> </w:t>
      </w: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es</w:t>
      </w:r>
      <w:r w:rsidR="005457F8" w:rsidRPr="006B4AB5">
        <w:rPr>
          <w:b w:val="0"/>
          <w:bCs/>
          <w:noProof/>
          <w:color w:val="3B3838" w:themeColor="background2" w:themeShade="40"/>
          <w:sz w:val="24"/>
          <w:szCs w:val="20"/>
        </w:rPr>
        <w:t xml:space="preserve"> </w:t>
      </w: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individual y se promedia con las notas de los parciales.</w:t>
      </w:r>
    </w:p>
    <w:p w14:paraId="39456C8B" w14:textId="4F87D73A" w:rsidR="008C3D3E" w:rsidRPr="006B4AB5" w:rsidRDefault="00855A50" w:rsidP="005457F8">
      <w:pPr>
        <w:pStyle w:val="Prrafodelista"/>
        <w:numPr>
          <w:ilvl w:val="0"/>
          <w:numId w:val="14"/>
        </w:numPr>
        <w:spacing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En</w:t>
      </w:r>
      <w:r w:rsidR="005457F8" w:rsidRPr="006B4AB5">
        <w:rPr>
          <w:b w:val="0"/>
          <w:bCs/>
          <w:noProof/>
          <w:color w:val="3B3838" w:themeColor="background2" w:themeShade="40"/>
          <w:sz w:val="24"/>
          <w:szCs w:val="20"/>
        </w:rPr>
        <w:t xml:space="preserve"> </w:t>
      </w: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caso</w:t>
      </w:r>
      <w:r w:rsidR="005457F8" w:rsidRPr="006B4AB5">
        <w:rPr>
          <w:b w:val="0"/>
          <w:bCs/>
          <w:noProof/>
          <w:color w:val="3B3838" w:themeColor="background2" w:themeShade="40"/>
          <w:sz w:val="24"/>
          <w:szCs w:val="20"/>
        </w:rPr>
        <w:t xml:space="preserve"> </w:t>
      </w: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de</w:t>
      </w:r>
      <w:r w:rsidR="005457F8" w:rsidRPr="006B4AB5">
        <w:rPr>
          <w:b w:val="0"/>
          <w:bCs/>
          <w:noProof/>
          <w:color w:val="3B3838" w:themeColor="background2" w:themeShade="40"/>
          <w:sz w:val="24"/>
          <w:szCs w:val="20"/>
        </w:rPr>
        <w:t xml:space="preserve"> </w:t>
      </w: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no</w:t>
      </w:r>
      <w:r w:rsidR="005457F8" w:rsidRPr="006B4AB5">
        <w:rPr>
          <w:b w:val="0"/>
          <w:bCs/>
          <w:noProof/>
          <w:color w:val="3B3838" w:themeColor="background2" w:themeShade="40"/>
          <w:sz w:val="24"/>
          <w:szCs w:val="20"/>
        </w:rPr>
        <w:t xml:space="preserve"> </w:t>
      </w: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aprobar, se permitirá la entrega de un recuperatorio con correcciones y ejercicios adicionales.</w:t>
      </w:r>
    </w:p>
    <w:p w14:paraId="19A4DF30" w14:textId="38EDE0D4" w:rsidR="004F0F76" w:rsidRDefault="00855A50" w:rsidP="006B4AB5">
      <w:pPr>
        <w:pStyle w:val="2Subtitulo"/>
      </w:pPr>
      <w:bookmarkStart w:id="4" w:name="_Toc199486780"/>
      <w:r w:rsidRPr="00855A50">
        <w:t>Enunciado</w:t>
      </w:r>
      <w:bookmarkEnd w:id="4"/>
    </w:p>
    <w:p w14:paraId="4420CE2E" w14:textId="77777777" w:rsidR="00702229" w:rsidRPr="006B4AB5" w:rsidRDefault="00855A50" w:rsidP="006A704E">
      <w:pPr>
        <w:spacing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 xml:space="preserve">El "Refugio Pampa" es una red de búnkeres subterráneos interconectados, creada como último bastión de la humanidad tras un evento climático extremo: una "nieve letal" que causa la muerte instantánea a cualquiera que se exponga al exterior. </w:t>
      </w:r>
    </w:p>
    <w:p w14:paraId="48D805B2" w14:textId="77777777" w:rsidR="00702229" w:rsidRPr="006B4AB5" w:rsidRDefault="00855A50" w:rsidP="006A704E">
      <w:pPr>
        <w:spacing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 xml:space="preserve">La supervivencia depende completamente del aislamiento y la eficiencia de la red de comunicaciones. </w:t>
      </w:r>
    </w:p>
    <w:p w14:paraId="72CEDB3B" w14:textId="77777777" w:rsidR="00415460" w:rsidRPr="006B4AB5" w:rsidRDefault="00855A50" w:rsidP="006A704E">
      <w:pPr>
        <w:spacing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 xml:space="preserve">La red debe ser diseñada para permitir la comunicación, el intercambio de recursos y la coordinación entre los diferentes búnkeres. Se te ha encomendado el diseño e implementación de esta red crítica. </w:t>
      </w:r>
    </w:p>
    <w:p w14:paraId="702F6A6D" w14:textId="226535C2" w:rsidR="00415460" w:rsidRPr="006B4AB5" w:rsidRDefault="00855A50" w:rsidP="006A704E">
      <w:pPr>
        <w:spacing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 xml:space="preserve">La red se compone de un búnker central ("Búnker Quino") y dos búnkeres remotos ("Búnker Quinterno" y "Búnker Fontanarrosa"). </w:t>
      </w:r>
    </w:p>
    <w:p w14:paraId="6A56B518" w14:textId="77777777" w:rsidR="00415460" w:rsidRPr="006B4AB5" w:rsidRDefault="00855A50" w:rsidP="00415460">
      <w:pPr>
        <w:spacing w:before="240" w:after="120"/>
        <w:rPr>
          <w:b w:val="0"/>
          <w:bCs/>
          <w:noProof/>
          <w:color w:val="3B3838" w:themeColor="background2" w:themeShade="40"/>
          <w:sz w:val="24"/>
          <w:szCs w:val="20"/>
          <w:u w:val="single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  <w:u w:val="single"/>
        </w:rPr>
        <w:t xml:space="preserve">Búnker Quino (Central): </w:t>
      </w:r>
    </w:p>
    <w:p w14:paraId="4FB84B3C" w14:textId="55A9B377" w:rsidR="00415460" w:rsidRPr="006B4AB5" w:rsidRDefault="00855A50" w:rsidP="006A704E">
      <w:pPr>
        <w:spacing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Aloja los servidores centrales:</w:t>
      </w:r>
    </w:p>
    <w:p w14:paraId="72F85EC2" w14:textId="77777777" w:rsidR="009C7CEC" w:rsidRPr="006B4AB5" w:rsidRDefault="00855A50" w:rsidP="00415460">
      <w:pPr>
        <w:pStyle w:val="Prrafodelista"/>
        <w:numPr>
          <w:ilvl w:val="0"/>
          <w:numId w:val="14"/>
        </w:numPr>
        <w:spacing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Servidor de Datos: Almacena información crítica sobre recursos, investigaciones y comunicaciones.</w:t>
      </w:r>
    </w:p>
    <w:p w14:paraId="1AAD50C8" w14:textId="77777777" w:rsidR="009C7CEC" w:rsidRPr="006B4AB5" w:rsidRDefault="00855A50" w:rsidP="00415460">
      <w:pPr>
        <w:pStyle w:val="Prrafodelista"/>
        <w:numPr>
          <w:ilvl w:val="0"/>
          <w:numId w:val="14"/>
        </w:numPr>
        <w:spacing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 xml:space="preserve">Servidor de Comunicaciones: Gestiona las comunicaciones entre los búnkeres. </w:t>
      </w:r>
    </w:p>
    <w:p w14:paraId="4F7E0AAC" w14:textId="77777777" w:rsidR="009C7CEC" w:rsidRPr="006B4AB5" w:rsidRDefault="00855A50" w:rsidP="009C7CEC">
      <w:pPr>
        <w:spacing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Se divide en las siguientes áreas funcionales:</w:t>
      </w:r>
    </w:p>
    <w:p w14:paraId="3BAACF9F" w14:textId="77777777" w:rsidR="009C7CEC" w:rsidRPr="006B4AB5" w:rsidRDefault="00855A50" w:rsidP="009C7CEC">
      <w:pPr>
        <w:pStyle w:val="Prrafodelista"/>
        <w:numPr>
          <w:ilvl w:val="0"/>
          <w:numId w:val="14"/>
        </w:numPr>
        <w:spacing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Administración (50 usuarios)</w:t>
      </w:r>
    </w:p>
    <w:p w14:paraId="14FDC791" w14:textId="77777777" w:rsidR="009C7CEC" w:rsidRPr="006B4AB5" w:rsidRDefault="00855A50" w:rsidP="009C7CEC">
      <w:pPr>
        <w:pStyle w:val="Prrafodelista"/>
        <w:numPr>
          <w:ilvl w:val="0"/>
          <w:numId w:val="14"/>
        </w:numPr>
        <w:spacing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Investigación (120 usuarios)</w:t>
      </w:r>
    </w:p>
    <w:p w14:paraId="47CC2AE4" w14:textId="7E1C0BCE" w:rsidR="00855A50" w:rsidRPr="006B4AB5" w:rsidRDefault="00855A50" w:rsidP="009C7CEC">
      <w:pPr>
        <w:pStyle w:val="Prrafodelista"/>
        <w:numPr>
          <w:ilvl w:val="0"/>
          <w:numId w:val="14"/>
        </w:numPr>
        <w:spacing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Logística (80 usuarios)</w:t>
      </w:r>
    </w:p>
    <w:p w14:paraId="5F406092" w14:textId="498EE781" w:rsidR="00B35A55" w:rsidRPr="006B4AB5" w:rsidRDefault="00B35A55">
      <w:pPr>
        <w:rPr>
          <w:sz w:val="24"/>
          <w:szCs w:val="20"/>
        </w:rPr>
      </w:pPr>
    </w:p>
    <w:p w14:paraId="63114E6D" w14:textId="77777777" w:rsidR="00844C9D" w:rsidRPr="006B4AB5" w:rsidRDefault="00844C9D">
      <w:pPr>
        <w:rPr>
          <w:sz w:val="24"/>
          <w:szCs w:val="20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  <w:u w:val="single"/>
        </w:rPr>
        <w:t>Búnker Quinterno (Remoto 1)</w:t>
      </w: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:</w:t>
      </w:r>
      <w:r w:rsidRPr="006B4AB5">
        <w:rPr>
          <w:sz w:val="24"/>
          <w:szCs w:val="20"/>
        </w:rPr>
        <w:t xml:space="preserve"> </w:t>
      </w:r>
    </w:p>
    <w:p w14:paraId="0AAA2DB1" w14:textId="77777777" w:rsidR="00844C9D" w:rsidRPr="006B4AB5" w:rsidRDefault="00844C9D" w:rsidP="00844C9D">
      <w:pPr>
        <w:spacing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 xml:space="preserve">Se enfoca en la producción de alimentos y energía. Áreas: </w:t>
      </w:r>
    </w:p>
    <w:p w14:paraId="3D6F8D67" w14:textId="72970780" w:rsidR="00844C9D" w:rsidRPr="006B4AB5" w:rsidRDefault="00844C9D" w:rsidP="00844C9D">
      <w:pPr>
        <w:pStyle w:val="Prrafodelista"/>
        <w:numPr>
          <w:ilvl w:val="0"/>
          <w:numId w:val="14"/>
        </w:numPr>
        <w:spacing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lastRenderedPageBreak/>
        <w:t>Cultivo (60 usuarios)</w:t>
      </w:r>
    </w:p>
    <w:p w14:paraId="69F3F39B" w14:textId="77777777" w:rsidR="00844C9D" w:rsidRPr="006B4AB5" w:rsidRDefault="00844C9D" w:rsidP="00844C9D">
      <w:pPr>
        <w:pStyle w:val="Prrafodelista"/>
        <w:numPr>
          <w:ilvl w:val="0"/>
          <w:numId w:val="14"/>
        </w:numPr>
        <w:spacing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 xml:space="preserve">Energía (40 usuarios) </w:t>
      </w:r>
    </w:p>
    <w:p w14:paraId="6F66354E" w14:textId="77777777" w:rsidR="00844C9D" w:rsidRPr="006B4AB5" w:rsidRDefault="00844C9D">
      <w:pPr>
        <w:rPr>
          <w:sz w:val="24"/>
          <w:szCs w:val="20"/>
        </w:rPr>
      </w:pPr>
    </w:p>
    <w:p w14:paraId="5E5F9E45" w14:textId="44243164" w:rsidR="00844C9D" w:rsidRPr="006B4AB5" w:rsidRDefault="00844C9D">
      <w:pPr>
        <w:rPr>
          <w:sz w:val="24"/>
          <w:szCs w:val="20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  <w:u w:val="single"/>
        </w:rPr>
        <w:t>Búnker Fontanarrosa (Remoto 2)</w:t>
      </w: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:</w:t>
      </w:r>
    </w:p>
    <w:p w14:paraId="5B46D46A" w14:textId="14ACE145" w:rsidR="00844C9D" w:rsidRPr="006B4AB5" w:rsidRDefault="00844C9D" w:rsidP="00844C9D">
      <w:pPr>
        <w:spacing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Dedicado a la investigación médica y defensa. Áreas:</w:t>
      </w:r>
    </w:p>
    <w:p w14:paraId="72E430A3" w14:textId="77777777" w:rsidR="00844C9D" w:rsidRPr="006B4AB5" w:rsidRDefault="00844C9D" w:rsidP="00844C9D">
      <w:pPr>
        <w:pStyle w:val="Prrafodelista"/>
        <w:numPr>
          <w:ilvl w:val="0"/>
          <w:numId w:val="14"/>
        </w:numPr>
        <w:spacing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Medicina (70 usuarios)</w:t>
      </w:r>
    </w:p>
    <w:p w14:paraId="525C5C63" w14:textId="1509535A" w:rsidR="007F41A0" w:rsidRPr="006B4AB5" w:rsidRDefault="00844C9D" w:rsidP="00E4272E">
      <w:pPr>
        <w:pStyle w:val="Prrafodelista"/>
        <w:numPr>
          <w:ilvl w:val="0"/>
          <w:numId w:val="14"/>
        </w:numPr>
        <w:spacing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Seguridad (30 usuarios)</w:t>
      </w:r>
    </w:p>
    <w:p w14:paraId="4A206732" w14:textId="18D6FC9C" w:rsidR="00E4272E" w:rsidRDefault="00E4272E" w:rsidP="006B4AB5">
      <w:pPr>
        <w:pStyle w:val="2Subtitulo"/>
      </w:pPr>
      <w:bookmarkStart w:id="5" w:name="_Toc199486781"/>
      <w:r w:rsidRPr="00E4272E">
        <w:t>Requerimientos Básicos para aprobar</w:t>
      </w:r>
      <w:bookmarkEnd w:id="5"/>
    </w:p>
    <w:p w14:paraId="0FC76A5D" w14:textId="77777777" w:rsidR="00E4272E" w:rsidRPr="006B4AB5" w:rsidRDefault="00E4272E" w:rsidP="00CA6DF5">
      <w:pPr>
        <w:pStyle w:val="Prrafodelista"/>
        <w:numPr>
          <w:ilvl w:val="0"/>
          <w:numId w:val="14"/>
        </w:numPr>
        <w:spacing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Diseño de la Red y Subneteo.</w:t>
      </w:r>
    </w:p>
    <w:p w14:paraId="567602E2" w14:textId="77777777" w:rsidR="00746F25" w:rsidRPr="006B4AB5" w:rsidRDefault="00E4272E" w:rsidP="00746F25">
      <w:pPr>
        <w:pStyle w:val="Prrafodelista"/>
        <w:numPr>
          <w:ilvl w:val="0"/>
          <w:numId w:val="14"/>
        </w:numPr>
        <w:spacing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Utilizar el rango de direcciones privadas 10.0.0.0 para la red.</w:t>
      </w:r>
    </w:p>
    <w:p w14:paraId="6EA97BC0" w14:textId="39CA4DEE" w:rsidR="00746F25" w:rsidRPr="006B4AB5" w:rsidRDefault="00E4272E" w:rsidP="00746F25">
      <w:pPr>
        <w:pStyle w:val="Prrafodelista"/>
        <w:numPr>
          <w:ilvl w:val="0"/>
          <w:numId w:val="14"/>
        </w:numPr>
        <w:spacing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Subnetear la red para cada búnker y cada área funcional dentro de los búnkeres, optimizando el uso de direcciones.</w:t>
      </w:r>
    </w:p>
    <w:p w14:paraId="6D2C8C46" w14:textId="77777777" w:rsidR="00AD7A9C" w:rsidRPr="006B4AB5" w:rsidRDefault="00E4272E" w:rsidP="00746F25">
      <w:pPr>
        <w:pStyle w:val="Prrafodelista"/>
        <w:numPr>
          <w:ilvl w:val="0"/>
          <w:numId w:val="14"/>
        </w:numPr>
        <w:spacing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Enrutamiento:</w:t>
      </w:r>
      <w:r w:rsidR="00F03B47" w:rsidRPr="006B4AB5">
        <w:rPr>
          <w:b w:val="0"/>
          <w:bCs/>
          <w:noProof/>
          <w:color w:val="3B3838" w:themeColor="background2" w:themeShade="40"/>
          <w:sz w:val="24"/>
          <w:szCs w:val="20"/>
        </w:rPr>
        <w:t xml:space="preserve"> </w:t>
      </w: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Seleccionar y configurar un protocolo de enrutamiento adecuado para asegurar la conectividad entre todas las subredes y búnkeres.</w:t>
      </w:r>
    </w:p>
    <w:p w14:paraId="09F61D06" w14:textId="6748C14D" w:rsidR="00F03B47" w:rsidRPr="006B4AB5" w:rsidRDefault="00E4272E" w:rsidP="00746F25">
      <w:pPr>
        <w:pStyle w:val="Prrafodelista"/>
        <w:numPr>
          <w:ilvl w:val="0"/>
          <w:numId w:val="14"/>
        </w:numPr>
        <w:spacing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Servicios Centrales:</w:t>
      </w:r>
    </w:p>
    <w:p w14:paraId="65C14637" w14:textId="77777777" w:rsidR="00F03B47" w:rsidRPr="006B4AB5" w:rsidRDefault="00E4272E" w:rsidP="00F03B47">
      <w:pPr>
        <w:pStyle w:val="Prrafodelista"/>
        <w:numPr>
          <w:ilvl w:val="1"/>
          <w:numId w:val="14"/>
        </w:numPr>
        <w:spacing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 xml:space="preserve">Configurar los servidores web en Búnker Quino. </w:t>
      </w:r>
    </w:p>
    <w:p w14:paraId="46AF29CA" w14:textId="50B5DBFF" w:rsidR="00AD7A9C" w:rsidRPr="006B4AB5" w:rsidRDefault="00E4272E" w:rsidP="00AD7A9C">
      <w:pPr>
        <w:pStyle w:val="Prrafodelista"/>
        <w:numPr>
          <w:ilvl w:val="1"/>
          <w:numId w:val="14"/>
        </w:numPr>
        <w:spacing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 xml:space="preserve">Implementar un sistema de resolución de nombres (DNS) para facilitar el acceso a los servicios. </w:t>
      </w:r>
    </w:p>
    <w:p w14:paraId="652846CF" w14:textId="0AA5AD1D" w:rsidR="00AD7A9C" w:rsidRDefault="00E4272E" w:rsidP="006B4AB5">
      <w:pPr>
        <w:pStyle w:val="2Subtitulo"/>
      </w:pPr>
      <w:bookmarkStart w:id="6" w:name="_Toc199486782"/>
      <w:r w:rsidRPr="00AD7A9C">
        <w:t>Requerimientos opcionales</w:t>
      </w:r>
      <w:bookmarkEnd w:id="6"/>
    </w:p>
    <w:p w14:paraId="5D5CCA7C" w14:textId="77777777" w:rsidR="005325A9" w:rsidRPr="006B4AB5" w:rsidRDefault="00E4272E" w:rsidP="00AD7A9C">
      <w:pPr>
        <w:pStyle w:val="Prrafodelista"/>
        <w:numPr>
          <w:ilvl w:val="0"/>
          <w:numId w:val="15"/>
        </w:numPr>
        <w:spacing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VLANs: Implementar VLANs en cada búnker para segmentar el tráfico entre las áreas funcionales, mejorando la seguridad y el rendimiento.</w:t>
      </w:r>
    </w:p>
    <w:p w14:paraId="4116C7B8" w14:textId="77777777" w:rsidR="005325A9" w:rsidRPr="006B4AB5" w:rsidRDefault="00E4272E" w:rsidP="00AD7A9C">
      <w:pPr>
        <w:pStyle w:val="Prrafodelista"/>
        <w:numPr>
          <w:ilvl w:val="0"/>
          <w:numId w:val="15"/>
        </w:numPr>
        <w:spacing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VPNs:</w:t>
      </w:r>
    </w:p>
    <w:p w14:paraId="512A7768" w14:textId="77777777" w:rsidR="005325A9" w:rsidRPr="006B4AB5" w:rsidRDefault="00E4272E" w:rsidP="005325A9">
      <w:pPr>
        <w:pStyle w:val="Prrafodelista"/>
        <w:numPr>
          <w:ilvl w:val="1"/>
          <w:numId w:val="15"/>
        </w:numPr>
        <w:spacing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Establecer conexiones VPN seguras entre los búnkeres para garantizar la confidencialidad e integridad de las comunicaciones a través de la infraestructura (túneles a través de la superficie, simulando una conexión insegura).</w:t>
      </w:r>
    </w:p>
    <w:p w14:paraId="0CB4C9F3" w14:textId="77777777" w:rsidR="005325A9" w:rsidRPr="006B4AB5" w:rsidRDefault="00E4272E" w:rsidP="005325A9">
      <w:pPr>
        <w:pStyle w:val="Prrafodelista"/>
        <w:numPr>
          <w:ilvl w:val="1"/>
          <w:numId w:val="15"/>
        </w:numPr>
        <w:spacing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 xml:space="preserve">Seguridad: Implementar medidas de seguridad básicas, como listas de acceso, para controlar el tráfico entre VLANs y desde/hacia las VPNs. </w:t>
      </w:r>
    </w:p>
    <w:p w14:paraId="7FB4B73C" w14:textId="10EEED1B" w:rsidR="008352FB" w:rsidRPr="008352FB" w:rsidRDefault="00E4272E" w:rsidP="006B4AB5">
      <w:pPr>
        <w:pStyle w:val="2Subtitulo"/>
      </w:pPr>
      <w:bookmarkStart w:id="7" w:name="_Toc199486783"/>
      <w:r w:rsidRPr="008352FB">
        <w:t>Entrega</w:t>
      </w:r>
      <w:r w:rsidR="008352FB" w:rsidRPr="008352FB">
        <w:t>:</w:t>
      </w:r>
      <w:bookmarkEnd w:id="7"/>
    </w:p>
    <w:p w14:paraId="24C4EC15" w14:textId="02CA5053" w:rsidR="00BB571F" w:rsidRPr="006B4AB5" w:rsidRDefault="00BB3D6E" w:rsidP="00BB571F">
      <w:pPr>
        <w:pStyle w:val="Prrafodelista"/>
        <w:numPr>
          <w:ilvl w:val="0"/>
          <w:numId w:val="15"/>
        </w:numPr>
        <w:spacing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>
        <w:rPr>
          <w:b w:val="0"/>
          <w:bCs/>
          <w:noProof/>
          <w:color w:val="3B3838" w:themeColor="background2" w:themeShade="40"/>
          <w:sz w:val="24"/>
          <w:szCs w:val="20"/>
        </w:rPr>
        <w:t xml:space="preserve">Via moodle, </w:t>
      </w:r>
      <w:r w:rsidR="00BB571F" w:rsidRPr="006B4AB5">
        <w:rPr>
          <w:b w:val="0"/>
          <w:bCs/>
          <w:noProof/>
          <w:color w:val="3B3838" w:themeColor="background2" w:themeShade="40"/>
          <w:sz w:val="24"/>
          <w:szCs w:val="20"/>
        </w:rPr>
        <w:t>e</w:t>
      </w:r>
      <w:r w:rsidR="00E4272E" w:rsidRPr="006B4AB5">
        <w:rPr>
          <w:b w:val="0"/>
          <w:bCs/>
          <w:noProof/>
          <w:color w:val="3B3838" w:themeColor="background2" w:themeShade="40"/>
          <w:sz w:val="24"/>
          <w:szCs w:val="20"/>
        </w:rPr>
        <w:t>ntregar un informe detallado que incluya:</w:t>
      </w:r>
    </w:p>
    <w:p w14:paraId="4C0BF373" w14:textId="77777777" w:rsidR="00BB571F" w:rsidRPr="006B4AB5" w:rsidRDefault="00E4272E" w:rsidP="00BB571F">
      <w:pPr>
        <w:pStyle w:val="Prrafodelista"/>
        <w:numPr>
          <w:ilvl w:val="1"/>
          <w:numId w:val="15"/>
        </w:numPr>
        <w:spacing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Diseño de la red.</w:t>
      </w:r>
    </w:p>
    <w:p w14:paraId="4679E80A" w14:textId="77777777" w:rsidR="00357085" w:rsidRPr="006B4AB5" w:rsidRDefault="00E4272E" w:rsidP="00357085">
      <w:pPr>
        <w:pStyle w:val="Prrafodelista"/>
        <w:numPr>
          <w:ilvl w:val="1"/>
          <w:numId w:val="15"/>
        </w:numPr>
        <w:spacing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Tabla de direccionamiento IP. Por cada subred indicar: dirección subred. Primer host, ultimo host.</w:t>
      </w:r>
    </w:p>
    <w:p w14:paraId="7F1FC8CB" w14:textId="77777777" w:rsidR="00357085" w:rsidRPr="006B4AB5" w:rsidRDefault="00E4272E" w:rsidP="00357085">
      <w:pPr>
        <w:pStyle w:val="Prrafodelista"/>
        <w:numPr>
          <w:ilvl w:val="1"/>
          <w:numId w:val="15"/>
        </w:numPr>
        <w:spacing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Configuración de los dispositivos clave (routers, switches, servidores).</w:t>
      </w:r>
    </w:p>
    <w:p w14:paraId="0E742F3C" w14:textId="77777777" w:rsidR="00357085" w:rsidRPr="006B4AB5" w:rsidRDefault="00E4272E" w:rsidP="00357085">
      <w:pPr>
        <w:pStyle w:val="Prrafodelista"/>
        <w:numPr>
          <w:ilvl w:val="1"/>
          <w:numId w:val="15"/>
        </w:numPr>
        <w:spacing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Explicación de las decisiones de diseño y configuración.</w:t>
      </w:r>
    </w:p>
    <w:p w14:paraId="551AE635" w14:textId="77777777" w:rsidR="00357085" w:rsidRPr="006B4AB5" w:rsidRDefault="00E4272E" w:rsidP="00357085">
      <w:pPr>
        <w:pStyle w:val="Prrafodelista"/>
        <w:numPr>
          <w:ilvl w:val="1"/>
          <w:numId w:val="15"/>
        </w:numPr>
        <w:spacing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Pruebas de conectividad ping desde la terminal. De router a router, de host a host.</w:t>
      </w:r>
    </w:p>
    <w:p w14:paraId="0CA0BEE0" w14:textId="77777777" w:rsidR="00357085" w:rsidRPr="006B4AB5" w:rsidRDefault="00E4272E" w:rsidP="00357085">
      <w:pPr>
        <w:pStyle w:val="Prrafodelista"/>
        <w:numPr>
          <w:ilvl w:val="1"/>
          <w:numId w:val="15"/>
        </w:numPr>
        <w:spacing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Conclusiones.</w:t>
      </w:r>
    </w:p>
    <w:p w14:paraId="68D80BE2" w14:textId="36E91F31" w:rsidR="004603F5" w:rsidRPr="006B4AB5" w:rsidRDefault="00E4272E" w:rsidP="006B4AB5">
      <w:pPr>
        <w:pStyle w:val="Prrafodelista"/>
        <w:numPr>
          <w:ilvl w:val="0"/>
          <w:numId w:val="15"/>
        </w:numPr>
        <w:spacing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Se</w:t>
      </w:r>
      <w:r w:rsidR="00357085" w:rsidRPr="006B4AB5">
        <w:rPr>
          <w:b w:val="0"/>
          <w:bCs/>
          <w:noProof/>
          <w:color w:val="3B3838" w:themeColor="background2" w:themeShade="40"/>
          <w:sz w:val="24"/>
          <w:szCs w:val="20"/>
        </w:rPr>
        <w:t xml:space="preserve"> </w:t>
      </w: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debe</w:t>
      </w:r>
      <w:r w:rsidR="00357085" w:rsidRPr="006B4AB5">
        <w:rPr>
          <w:b w:val="0"/>
          <w:bCs/>
          <w:noProof/>
          <w:color w:val="3B3838" w:themeColor="background2" w:themeShade="40"/>
          <w:sz w:val="24"/>
          <w:szCs w:val="20"/>
        </w:rPr>
        <w:t xml:space="preserve"> </w:t>
      </w:r>
      <w:r w:rsidRPr="006B4AB5">
        <w:rPr>
          <w:b w:val="0"/>
          <w:bCs/>
          <w:noProof/>
          <w:color w:val="3B3838" w:themeColor="background2" w:themeShade="40"/>
          <w:sz w:val="24"/>
          <w:szCs w:val="20"/>
        </w:rPr>
        <w:t>entregar un archivo .pkt con la implementación de la red en Cisco Packet Tracer y el informe en formato PDF</w:t>
      </w:r>
      <w:r w:rsidR="00357085" w:rsidRPr="006B4AB5">
        <w:rPr>
          <w:b w:val="0"/>
          <w:bCs/>
          <w:noProof/>
          <w:color w:val="3B3838" w:themeColor="background2" w:themeShade="40"/>
          <w:sz w:val="24"/>
          <w:szCs w:val="20"/>
        </w:rPr>
        <w:t>.</w:t>
      </w:r>
    </w:p>
    <w:p w14:paraId="636F3908" w14:textId="50F1C1BB" w:rsidR="006B4AB5" w:rsidRPr="006B4AB5" w:rsidRDefault="004603F5" w:rsidP="006B4AB5">
      <w:pPr>
        <w:pStyle w:val="1Titulo"/>
      </w:pPr>
      <w:bookmarkStart w:id="8" w:name="_Toc199486784"/>
      <w:r w:rsidRPr="006B4AB5">
        <w:lastRenderedPageBreak/>
        <w:t>Planificacion y enfoque de la resolucion</w:t>
      </w:r>
      <w:bookmarkEnd w:id="8"/>
    </w:p>
    <w:p w14:paraId="7E06856D" w14:textId="0AB47051" w:rsidR="00B35A55" w:rsidRDefault="006B4AB5" w:rsidP="006F75AA">
      <w:pPr>
        <w:pStyle w:val="2Subtitulo"/>
      </w:pPr>
      <w:bookmarkStart w:id="9" w:name="_Toc199486785"/>
      <w:r w:rsidRPr="006B4AB5">
        <w:t>Diseño de la red y subneteo</w:t>
      </w:r>
      <w:bookmarkEnd w:id="9"/>
    </w:p>
    <w:p w14:paraId="5EB60635" w14:textId="67361E45" w:rsidR="00B00500" w:rsidRDefault="00B00500" w:rsidP="006F75AA">
      <w:pPr>
        <w:rPr>
          <w:b w:val="0"/>
          <w:bCs/>
          <w:noProof/>
          <w:color w:val="3B3838" w:themeColor="background2" w:themeShade="40"/>
          <w:sz w:val="24"/>
          <w:szCs w:val="20"/>
        </w:rPr>
      </w:pPr>
      <w:r>
        <w:rPr>
          <w:b w:val="0"/>
          <w:bCs/>
          <w:noProof/>
          <w:color w:val="3B3838" w:themeColor="background2" w:themeShade="40"/>
          <w:sz w:val="24"/>
          <w:szCs w:val="20"/>
        </w:rPr>
        <w:t>Según el enunciado se define la utilizacion de la IP:</w:t>
      </w:r>
    </w:p>
    <w:p w14:paraId="6C839082" w14:textId="7967EAEF" w:rsidR="00B00500" w:rsidRDefault="00B00500" w:rsidP="00B00500">
      <w:pPr>
        <w:pStyle w:val="Prrafodelista"/>
        <w:numPr>
          <w:ilvl w:val="0"/>
          <w:numId w:val="17"/>
        </w:numPr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B00500">
        <w:rPr>
          <w:b w:val="0"/>
          <w:bCs/>
          <w:noProof/>
          <w:color w:val="3B3838" w:themeColor="background2" w:themeShade="40"/>
          <w:sz w:val="24"/>
          <w:szCs w:val="20"/>
        </w:rPr>
        <w:t>10.0.0.0</w:t>
      </w:r>
      <w:r>
        <w:rPr>
          <w:b w:val="0"/>
          <w:bCs/>
          <w:noProof/>
          <w:color w:val="3B3838" w:themeColor="background2" w:themeShade="40"/>
          <w:sz w:val="24"/>
          <w:szCs w:val="20"/>
        </w:rPr>
        <w:t xml:space="preserve"> </w:t>
      </w:r>
      <w:r w:rsidRPr="00B00500">
        <w:rPr>
          <w:b w:val="0"/>
          <w:bCs/>
          <w:noProof/>
          <w:color w:val="3B3838" w:themeColor="background2" w:themeShade="40"/>
          <w:sz w:val="20"/>
          <w:szCs w:val="16"/>
        </w:rPr>
        <w:t>→</w:t>
      </w:r>
      <w:r w:rsidRPr="00B00500">
        <w:rPr>
          <w:b w:val="0"/>
          <w:bCs/>
          <w:noProof/>
          <w:color w:val="3B3838" w:themeColor="background2" w:themeShade="40"/>
          <w:sz w:val="24"/>
          <w:szCs w:val="20"/>
        </w:rPr>
        <w:t xml:space="preserve"> </w:t>
      </w:r>
      <w:r>
        <w:rPr>
          <w:b w:val="0"/>
          <w:bCs/>
          <w:noProof/>
          <w:color w:val="3B3838" w:themeColor="background2" w:themeShade="40"/>
          <w:sz w:val="24"/>
          <w:szCs w:val="20"/>
        </w:rPr>
        <w:t>Dirección privada, clase</w:t>
      </w:r>
      <w:r w:rsidRPr="00B00500">
        <w:rPr>
          <w:b w:val="0"/>
          <w:bCs/>
          <w:noProof/>
          <w:color w:val="3B3838" w:themeColor="background2" w:themeShade="40"/>
          <w:sz w:val="24"/>
          <w:szCs w:val="20"/>
        </w:rPr>
        <w:t xml:space="preserve"> A</w:t>
      </w:r>
    </w:p>
    <w:p w14:paraId="4B002F16" w14:textId="064A10DB" w:rsidR="00B00500" w:rsidRPr="00B00500" w:rsidRDefault="00B00500" w:rsidP="00B00500">
      <w:pPr>
        <w:pStyle w:val="Prrafodelista"/>
        <w:numPr>
          <w:ilvl w:val="0"/>
          <w:numId w:val="17"/>
        </w:numPr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B00500">
        <w:rPr>
          <w:b w:val="0"/>
          <w:bCs/>
          <w:noProof/>
          <w:color w:val="3B3838" w:themeColor="background2" w:themeShade="40"/>
          <w:sz w:val="24"/>
          <w:szCs w:val="20"/>
        </w:rPr>
        <w:t xml:space="preserve">255.0.0.0 </w:t>
      </w:r>
      <w:r w:rsidRPr="00B00500">
        <w:rPr>
          <w:b w:val="0"/>
          <w:bCs/>
          <w:noProof/>
          <w:color w:val="3B3838" w:themeColor="background2" w:themeShade="40"/>
          <w:sz w:val="20"/>
          <w:szCs w:val="16"/>
        </w:rPr>
        <w:t>→</w:t>
      </w:r>
      <w:r>
        <w:rPr>
          <w:b w:val="0"/>
          <w:bCs/>
          <w:noProof/>
          <w:color w:val="3B3838" w:themeColor="background2" w:themeShade="40"/>
          <w:sz w:val="24"/>
          <w:szCs w:val="20"/>
        </w:rPr>
        <w:t xml:space="preserve"> Mascara de red</w:t>
      </w:r>
    </w:p>
    <w:p w14:paraId="3A06B320" w14:textId="2C0DD8D6" w:rsidR="002D4E61" w:rsidRDefault="006F75AA" w:rsidP="00343C08">
      <w:pPr>
        <w:spacing w:before="24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FF6517">
        <w:rPr>
          <w:b w:val="0"/>
          <w:bCs/>
          <w:noProof/>
          <w:color w:val="3B3838" w:themeColor="background2" w:themeShade="40"/>
          <w:sz w:val="24"/>
          <w:szCs w:val="20"/>
        </w:rPr>
        <w:t>Se define el siguiente esquema para segmentar las conexiones de red</w:t>
      </w:r>
      <w:r w:rsidR="005239BE">
        <w:rPr>
          <w:b w:val="0"/>
          <w:bCs/>
          <w:noProof/>
          <w:color w:val="3B3838" w:themeColor="background2" w:themeShade="40"/>
          <w:sz w:val="24"/>
          <w:szCs w:val="20"/>
        </w:rPr>
        <w:t xml:space="preserve"> por cada bunker:</w:t>
      </w:r>
    </w:p>
    <w:p w14:paraId="694454A0" w14:textId="1788F741" w:rsidR="005239BE" w:rsidRPr="005239BE" w:rsidRDefault="005239BE" w:rsidP="00343C08">
      <w:pPr>
        <w:spacing w:before="120"/>
        <w:rPr>
          <w:b w:val="0"/>
          <w:bCs/>
          <w:noProof/>
          <w:color w:val="3B3838" w:themeColor="background2" w:themeShade="40"/>
          <w:sz w:val="24"/>
          <w:szCs w:val="20"/>
          <w:u w:val="single"/>
        </w:rPr>
      </w:pPr>
      <w:r w:rsidRPr="005239BE">
        <w:rPr>
          <w:b w:val="0"/>
          <w:bCs/>
          <w:noProof/>
          <w:color w:val="3B3838" w:themeColor="background2" w:themeShade="40"/>
          <w:sz w:val="24"/>
          <w:szCs w:val="20"/>
          <w:u w:val="single"/>
        </w:rPr>
        <w:t>Búnker Quino:</w:t>
      </w:r>
    </w:p>
    <w:p w14:paraId="4E1AA767" w14:textId="63E8F05F" w:rsidR="005239BE" w:rsidRDefault="005239BE" w:rsidP="00312350">
      <w:pPr>
        <w:spacing w:before="120"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C172E3">
        <w:rPr>
          <w:b w:val="0"/>
          <w:bCs/>
          <w:noProof/>
          <w:color w:val="3B3838" w:themeColor="background2" w:themeShade="40"/>
          <w:sz w:val="24"/>
          <w:szCs w:val="20"/>
        </w:rPr>
        <w:t>Subneteo: Se necesitan 250 direcciones</w:t>
      </w:r>
      <w:r w:rsidR="00C16F07" w:rsidRPr="00C172E3">
        <w:rPr>
          <w:b w:val="0"/>
          <w:bCs/>
          <w:noProof/>
          <w:color w:val="3B3838" w:themeColor="background2" w:themeShade="40"/>
          <w:sz w:val="24"/>
          <w:szCs w:val="20"/>
        </w:rPr>
        <w:t>, las cuales segmentaremos por area</w:t>
      </w:r>
      <w:r w:rsidR="00312350">
        <w:rPr>
          <w:b w:val="0"/>
          <w:bCs/>
          <w:noProof/>
          <w:color w:val="3B3838" w:themeColor="background2" w:themeShade="40"/>
          <w:sz w:val="24"/>
          <w:szCs w:val="20"/>
        </w:rPr>
        <w:t>:</w:t>
      </w:r>
    </w:p>
    <w:tbl>
      <w:tblPr>
        <w:tblStyle w:val="Tablaconcuadrcula"/>
        <w:tblW w:w="10199" w:type="dxa"/>
        <w:tblLook w:val="04A0" w:firstRow="1" w:lastRow="0" w:firstColumn="1" w:lastColumn="0" w:noHBand="0" w:noVBand="1"/>
      </w:tblPr>
      <w:tblGrid>
        <w:gridCol w:w="1340"/>
        <w:gridCol w:w="1096"/>
        <w:gridCol w:w="4313"/>
        <w:gridCol w:w="3450"/>
      </w:tblGrid>
      <w:tr w:rsidR="00521461" w:rsidRPr="00C16F07" w14:paraId="754D82ED" w14:textId="72B2C1A3" w:rsidTr="00C172E3">
        <w:trPr>
          <w:trHeight w:val="149"/>
        </w:trPr>
        <w:tc>
          <w:tcPr>
            <w:tcW w:w="1340" w:type="dxa"/>
            <w:shd w:val="clear" w:color="auto" w:fill="F2F2F2" w:themeFill="background1" w:themeFillShade="F2"/>
            <w:vAlign w:val="center"/>
          </w:tcPr>
          <w:p w14:paraId="4779C390" w14:textId="5A9C1369" w:rsidR="00521461" w:rsidRPr="00C172E3" w:rsidRDefault="00521461" w:rsidP="00C172E3">
            <w:pPr>
              <w:rPr>
                <w:noProof/>
                <w:color w:val="3B3838" w:themeColor="background2" w:themeShade="40"/>
                <w:sz w:val="18"/>
                <w:szCs w:val="14"/>
              </w:rPr>
            </w:pPr>
            <w:r w:rsidRPr="00C172E3">
              <w:rPr>
                <w:noProof/>
                <w:color w:val="3B3838" w:themeColor="background2" w:themeShade="40"/>
                <w:sz w:val="18"/>
                <w:szCs w:val="14"/>
              </w:rPr>
              <w:t>Area</w:t>
            </w:r>
          </w:p>
        </w:tc>
        <w:tc>
          <w:tcPr>
            <w:tcW w:w="1096" w:type="dxa"/>
            <w:shd w:val="clear" w:color="auto" w:fill="F2F2F2" w:themeFill="background1" w:themeFillShade="F2"/>
            <w:vAlign w:val="center"/>
          </w:tcPr>
          <w:p w14:paraId="2550400F" w14:textId="480EB892" w:rsidR="00521461" w:rsidRPr="00C172E3" w:rsidRDefault="00521461" w:rsidP="00C172E3">
            <w:pPr>
              <w:rPr>
                <w:noProof/>
                <w:color w:val="3B3838" w:themeColor="background2" w:themeShade="40"/>
                <w:sz w:val="18"/>
                <w:szCs w:val="14"/>
              </w:rPr>
            </w:pPr>
            <w:r w:rsidRPr="00C172E3">
              <w:rPr>
                <w:noProof/>
                <w:color w:val="3B3838" w:themeColor="background2" w:themeShade="40"/>
                <w:sz w:val="18"/>
                <w:szCs w:val="14"/>
              </w:rPr>
              <w:t>Host solicitados</w:t>
            </w: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14:paraId="14A9C661" w14:textId="091D150B" w:rsidR="00521461" w:rsidRPr="00C172E3" w:rsidRDefault="00521461" w:rsidP="00C172E3">
            <w:pPr>
              <w:rPr>
                <w:noProof/>
                <w:color w:val="3B3838" w:themeColor="background2" w:themeShade="40"/>
                <w:sz w:val="18"/>
                <w:szCs w:val="14"/>
              </w:rPr>
            </w:pPr>
            <w:r w:rsidRPr="00C172E3">
              <w:rPr>
                <w:noProof/>
                <w:color w:val="3B3838" w:themeColor="background2" w:themeShade="40"/>
                <w:sz w:val="18"/>
                <w:szCs w:val="14"/>
              </w:rPr>
              <w:t>Analisis</w:t>
            </w:r>
          </w:p>
        </w:tc>
        <w:tc>
          <w:tcPr>
            <w:tcW w:w="3450" w:type="dxa"/>
            <w:shd w:val="clear" w:color="auto" w:fill="F2F2F2" w:themeFill="background1" w:themeFillShade="F2"/>
            <w:vAlign w:val="center"/>
          </w:tcPr>
          <w:p w14:paraId="3AF5602A" w14:textId="71BFF1AD" w:rsidR="00521461" w:rsidRPr="00C172E3" w:rsidRDefault="00521461" w:rsidP="00C172E3">
            <w:pPr>
              <w:rPr>
                <w:noProof/>
                <w:color w:val="3B3838" w:themeColor="background2" w:themeShade="40"/>
                <w:sz w:val="18"/>
                <w:szCs w:val="14"/>
              </w:rPr>
            </w:pPr>
            <w:r w:rsidRPr="00C172E3">
              <w:rPr>
                <w:noProof/>
                <w:color w:val="3B3838" w:themeColor="background2" w:themeShade="40"/>
                <w:sz w:val="18"/>
                <w:szCs w:val="14"/>
              </w:rPr>
              <w:t>Definiciones</w:t>
            </w:r>
          </w:p>
        </w:tc>
      </w:tr>
      <w:tr w:rsidR="00521461" w:rsidRPr="00C16F07" w14:paraId="58996E8D" w14:textId="08616329" w:rsidTr="00521461">
        <w:trPr>
          <w:trHeight w:val="1205"/>
        </w:trPr>
        <w:tc>
          <w:tcPr>
            <w:tcW w:w="1340" w:type="dxa"/>
          </w:tcPr>
          <w:p w14:paraId="39A4BF93" w14:textId="437EBFE4" w:rsidR="00521461" w:rsidRPr="00C16F07" w:rsidRDefault="00521461" w:rsidP="00C16F07">
            <w:pPr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C16F07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Investigacion</w:t>
            </w:r>
          </w:p>
        </w:tc>
        <w:tc>
          <w:tcPr>
            <w:tcW w:w="1096" w:type="dxa"/>
          </w:tcPr>
          <w:p w14:paraId="00563F73" w14:textId="72DCA107" w:rsidR="00521461" w:rsidRPr="00C16F07" w:rsidRDefault="00521461" w:rsidP="00C16F07">
            <w:pPr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C16F07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120</w:t>
            </w:r>
          </w:p>
        </w:tc>
        <w:tc>
          <w:tcPr>
            <w:tcW w:w="4313" w:type="dxa"/>
          </w:tcPr>
          <w:p w14:paraId="2F4E705B" w14:textId="77777777" w:rsidR="00521461" w:rsidRPr="00C16F07" w:rsidRDefault="00521461" w:rsidP="00C16F07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</w:pPr>
            <w:r w:rsidRPr="00C16F07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Necesitamos al menos 120 + 2 = 122 direcciones IP.</w:t>
            </w:r>
          </w:p>
          <w:p w14:paraId="6F3924F4" w14:textId="7F43B588" w:rsidR="00521461" w:rsidRPr="00C16F07" w:rsidRDefault="00521461" w:rsidP="00C16F07">
            <w:pPr>
              <w:numPr>
                <w:ilvl w:val="0"/>
                <w:numId w:val="18"/>
              </w:numPr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</w:pPr>
            <w:r w:rsidRPr="00C16F07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La potencia de 2 más cercana y mayor que 122 es </w:t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3B3838" w:themeColor="background2" w:themeShade="40"/>
                      <w:sz w:val="18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color w:val="3B3838" w:themeColor="background2" w:themeShade="40"/>
                      <w:sz w:val="18"/>
                      <w:szCs w:val="1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noProof/>
                      <w:color w:val="3B3838" w:themeColor="background2" w:themeShade="40"/>
                      <w:sz w:val="18"/>
                      <w:szCs w:val="14"/>
                    </w:rPr>
                    <m:t>7</m:t>
                  </m:r>
                </m:sup>
              </m:sSup>
              <m:r>
                <w:rPr>
                  <w:rFonts w:ascii="Cambria Math" w:hAnsi="Cambria Math"/>
                  <w:noProof/>
                  <w:color w:val="3B3838" w:themeColor="background2" w:themeShade="40"/>
                  <w:sz w:val="18"/>
                  <w:szCs w:val="14"/>
                </w:rPr>
                <m:t>=</m:t>
              </m:r>
              <m:r>
                <w:rPr>
                  <w:rFonts w:ascii="Cambria Math" w:hAnsi="Cambria Math"/>
                  <w:noProof/>
                  <w:color w:val="3B3838" w:themeColor="background2" w:themeShade="40"/>
                  <w:sz w:val="18"/>
                  <w:szCs w:val="14"/>
                </w:rPr>
                <m:t>128</m:t>
              </m:r>
            </m:oMath>
            <w:r w:rsidRPr="00C16F07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.</w:t>
            </w:r>
          </w:p>
          <w:p w14:paraId="7E4B9E6F" w14:textId="77777777" w:rsidR="00521461" w:rsidRPr="00C16F07" w:rsidRDefault="00521461" w:rsidP="00C16F07">
            <w:pPr>
              <w:numPr>
                <w:ilvl w:val="0"/>
                <w:numId w:val="18"/>
              </w:numPr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</w:pPr>
            <w:r w:rsidRPr="00C16F07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Esto significa que necesitamos 7 bits para los hosts.</w:t>
            </w:r>
          </w:p>
          <w:p w14:paraId="3609FF3D" w14:textId="7497DABE" w:rsidR="00521461" w:rsidRPr="00C16F07" w:rsidRDefault="00521461" w:rsidP="00C16F07">
            <w:pPr>
              <w:numPr>
                <w:ilvl w:val="0"/>
                <w:numId w:val="18"/>
              </w:numPr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</w:pPr>
            <w:r w:rsidRPr="00C16F07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La máscara de subred será</w:t>
            </w:r>
            <w:r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3B3838" w:themeColor="background2" w:themeShade="40"/>
                      <w:sz w:val="18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color w:val="3B3838" w:themeColor="background2" w:themeShade="40"/>
                      <w:sz w:val="18"/>
                      <w:szCs w:val="14"/>
                    </w:rPr>
                    <m:t>/32-7</m:t>
                  </m:r>
                </m:e>
              </m:d>
              <m:r>
                <w:rPr>
                  <w:rFonts w:ascii="Cambria Math" w:hAnsi="Cambria Math"/>
                  <w:noProof/>
                  <w:color w:val="3B3838" w:themeColor="background2" w:themeShade="40"/>
                  <w:sz w:val="18"/>
                  <w:szCs w:val="14"/>
                </w:rPr>
                <m:t>=/25</m:t>
              </m:r>
            </m:oMath>
          </w:p>
          <w:p w14:paraId="48F105D8" w14:textId="0DE92730" w:rsidR="00521461" w:rsidRPr="00521461" w:rsidRDefault="00521461" w:rsidP="00521461">
            <w:pPr>
              <w:numPr>
                <w:ilvl w:val="0"/>
                <w:numId w:val="18"/>
              </w:numPr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</w:pPr>
            <w:r w:rsidRPr="00C16F07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Número de hosts utilizables: </w:t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3B3838" w:themeColor="background2" w:themeShade="40"/>
                      <w:sz w:val="18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color w:val="3B3838" w:themeColor="background2" w:themeShade="40"/>
                      <w:sz w:val="18"/>
                      <w:szCs w:val="1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noProof/>
                      <w:color w:val="3B3838" w:themeColor="background2" w:themeShade="40"/>
                      <w:sz w:val="18"/>
                      <w:szCs w:val="14"/>
                    </w:rPr>
                    <m:t>7</m:t>
                  </m:r>
                </m:sup>
              </m:sSup>
              <m:r>
                <w:rPr>
                  <w:rFonts w:ascii="Cambria Math" w:hAnsi="Cambria Math"/>
                  <w:noProof/>
                  <w:color w:val="3B3838" w:themeColor="background2" w:themeShade="40"/>
                  <w:sz w:val="18"/>
                  <w:szCs w:val="14"/>
                </w:rPr>
                <m:t>-2=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color w:val="3B3838" w:themeColor="background2" w:themeShade="40"/>
                  <w:sz w:val="18"/>
                  <w:szCs w:val="14"/>
                </w:rPr>
                <m:t>126</m:t>
              </m:r>
            </m:oMath>
            <w:r w:rsidRPr="00C16F07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.</w:t>
            </w:r>
          </w:p>
        </w:tc>
        <w:tc>
          <w:tcPr>
            <w:tcW w:w="3450" w:type="dxa"/>
          </w:tcPr>
          <w:p w14:paraId="29A12D96" w14:textId="134975C1" w:rsidR="00521461" w:rsidRPr="00521461" w:rsidRDefault="00521461" w:rsidP="001D7EDF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52146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u w:val="single"/>
                <w:lang w:val="es-AR"/>
              </w:rPr>
              <w:t>Direccion</w:t>
            </w:r>
            <w:r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u w:val="single"/>
                <w:lang w:val="es-AR"/>
              </w:rPr>
              <w:t xml:space="preserve"> de red</w:t>
            </w:r>
            <w:r w:rsidRPr="0052146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: </w:t>
            </w:r>
            <w:r w:rsidRPr="00521461">
              <w:rPr>
                <w:b w:val="0"/>
                <w:noProof/>
                <w:color w:val="3B3838" w:themeColor="background2" w:themeShade="40"/>
                <w:sz w:val="18"/>
                <w:szCs w:val="14"/>
              </w:rPr>
              <w:t>10.0.0.0/25</w:t>
            </w:r>
          </w:p>
          <w:p w14:paraId="34CA3405" w14:textId="77777777" w:rsidR="00521461" w:rsidRDefault="00521461" w:rsidP="00682F50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521461">
              <w:rPr>
                <w:b w:val="0"/>
                <w:noProof/>
                <w:color w:val="3B3838" w:themeColor="background2" w:themeShade="40"/>
                <w:sz w:val="18"/>
                <w:szCs w:val="14"/>
                <w:u w:val="single"/>
              </w:rPr>
              <w:t>Mascara de subred</w:t>
            </w:r>
            <w:r w:rsidRPr="00521461">
              <w:rPr>
                <w:b w:val="0"/>
                <w:noProof/>
                <w:color w:val="3B3838" w:themeColor="background2" w:themeShade="40"/>
                <w:sz w:val="18"/>
                <w:szCs w:val="14"/>
              </w:rPr>
              <w:t>:</w:t>
            </w:r>
            <w:r w:rsidRPr="00521461">
              <w:rPr>
                <w:bCs/>
                <w:noProof/>
                <w:color w:val="3B3838" w:themeColor="background2" w:themeShade="40"/>
                <w:sz w:val="18"/>
                <w:szCs w:val="14"/>
              </w:rPr>
              <w:t xml:space="preserve"> </w:t>
            </w:r>
            <w:r w:rsidRPr="0052146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255.255.255.128</w:t>
            </w:r>
          </w:p>
          <w:p w14:paraId="4B4AC671" w14:textId="77777777" w:rsidR="00521461" w:rsidRDefault="00521461" w:rsidP="008B2F20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52146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u w:val="single"/>
              </w:rPr>
              <w:t>Rango de hosts</w:t>
            </w:r>
            <w:r w:rsidRPr="0052146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 xml:space="preserve">: </w:t>
            </w:r>
            <w:r w:rsidRPr="0052146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10.0.0.1</w:t>
            </w:r>
            <w:r w:rsidRPr="0052146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 xml:space="preserve"> - </w:t>
            </w:r>
            <w:r w:rsidRPr="0052146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10.0.0.126</w:t>
            </w:r>
          </w:p>
          <w:p w14:paraId="0E3156A7" w14:textId="2B11022F" w:rsidR="00521461" w:rsidRDefault="00521461" w:rsidP="007F6F70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52146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u w:val="single"/>
              </w:rPr>
              <w:t>Broadcast</w:t>
            </w:r>
            <w:r w:rsidRPr="0052146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:</w:t>
            </w:r>
            <w:r w:rsidR="003C4D7C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 xml:space="preserve"> </w:t>
            </w:r>
            <w:r w:rsidRPr="0052146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10.0.0.127</w:t>
            </w:r>
          </w:p>
          <w:p w14:paraId="5898BDF2" w14:textId="20277F15" w:rsidR="00521461" w:rsidRPr="00521461" w:rsidRDefault="00521461" w:rsidP="00521461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52146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u w:val="single"/>
              </w:rPr>
              <w:t>Host libres</w:t>
            </w:r>
            <w:r w:rsidRPr="0052146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:</w:t>
            </w:r>
            <w:r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 xml:space="preserve"> </w:t>
            </w:r>
            <w:r w:rsidRPr="0052146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6</w:t>
            </w:r>
          </w:p>
        </w:tc>
      </w:tr>
      <w:tr w:rsidR="00521461" w:rsidRPr="00C16F07" w14:paraId="0D697A9F" w14:textId="159C9529" w:rsidTr="00521461">
        <w:trPr>
          <w:trHeight w:val="76"/>
        </w:trPr>
        <w:tc>
          <w:tcPr>
            <w:tcW w:w="1340" w:type="dxa"/>
          </w:tcPr>
          <w:p w14:paraId="02802F6C" w14:textId="00BFE2CA" w:rsidR="00521461" w:rsidRPr="00C16F07" w:rsidRDefault="00521461" w:rsidP="00C16F07">
            <w:pPr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C16F07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Logistica</w:t>
            </w:r>
          </w:p>
        </w:tc>
        <w:tc>
          <w:tcPr>
            <w:tcW w:w="1096" w:type="dxa"/>
          </w:tcPr>
          <w:p w14:paraId="0AA7E60E" w14:textId="6A18F6C6" w:rsidR="00521461" w:rsidRPr="00C16F07" w:rsidRDefault="00521461" w:rsidP="00C16F07">
            <w:pPr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C16F07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80</w:t>
            </w:r>
          </w:p>
        </w:tc>
        <w:tc>
          <w:tcPr>
            <w:tcW w:w="4313" w:type="dxa"/>
          </w:tcPr>
          <w:p w14:paraId="091C8E25" w14:textId="36AE932C" w:rsidR="00664D34" w:rsidRPr="00664D34" w:rsidRDefault="00664D34" w:rsidP="00664D34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</w:pPr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Necesitamos al menos 80 + 2 = 82 direcciones IP. </w:t>
            </w:r>
          </w:p>
          <w:p w14:paraId="2785DB83" w14:textId="4EDA61E3" w:rsidR="00664D34" w:rsidRPr="00664D34" w:rsidRDefault="00664D34" w:rsidP="00664D34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</w:pPr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La potencia de 2 más cercana y mayor que 82 es </w:t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3B3838" w:themeColor="background2" w:themeShade="40"/>
                      <w:sz w:val="18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color w:val="3B3838" w:themeColor="background2" w:themeShade="40"/>
                      <w:sz w:val="18"/>
                      <w:szCs w:val="1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noProof/>
                      <w:color w:val="3B3838" w:themeColor="background2" w:themeShade="40"/>
                      <w:sz w:val="18"/>
                      <w:szCs w:val="14"/>
                    </w:rPr>
                    <m:t>7</m:t>
                  </m:r>
                </m:sup>
              </m:sSup>
              <m:r>
                <w:rPr>
                  <w:rFonts w:ascii="Cambria Math" w:hAnsi="Cambria Math"/>
                  <w:noProof/>
                  <w:color w:val="3B3838" w:themeColor="background2" w:themeShade="40"/>
                  <w:sz w:val="18"/>
                  <w:szCs w:val="14"/>
                </w:rPr>
                <m:t>=</m:t>
              </m:r>
              <m:r>
                <w:rPr>
                  <w:rFonts w:ascii="Cambria Math" w:hAnsi="Cambria Math"/>
                  <w:noProof/>
                  <w:color w:val="3B3838" w:themeColor="background2" w:themeShade="40"/>
                  <w:sz w:val="18"/>
                  <w:szCs w:val="14"/>
                </w:rPr>
                <m:t>128</m:t>
              </m:r>
            </m:oMath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. </w:t>
            </w:r>
          </w:p>
          <w:p w14:paraId="554301A9" w14:textId="3C40B980" w:rsidR="00664D34" w:rsidRPr="00664D34" w:rsidRDefault="00664D34" w:rsidP="00664D34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</w:pPr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Esto significa que necesitamos 7 bits para los hosts. </w:t>
            </w:r>
          </w:p>
          <w:p w14:paraId="3C9E6AAE" w14:textId="77777777" w:rsidR="00664D34" w:rsidRPr="00C16F07" w:rsidRDefault="00664D34" w:rsidP="00664D34">
            <w:pPr>
              <w:numPr>
                <w:ilvl w:val="0"/>
                <w:numId w:val="18"/>
              </w:numPr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</w:pPr>
            <w:r w:rsidRPr="00C16F07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La máscara de subred será</w:t>
            </w:r>
            <w:r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3B3838" w:themeColor="background2" w:themeShade="40"/>
                      <w:sz w:val="18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color w:val="3B3838" w:themeColor="background2" w:themeShade="40"/>
                      <w:sz w:val="18"/>
                      <w:szCs w:val="14"/>
                    </w:rPr>
                    <m:t>/32-7</m:t>
                  </m:r>
                </m:e>
              </m:d>
              <m:r>
                <w:rPr>
                  <w:rFonts w:ascii="Cambria Math" w:hAnsi="Cambria Math"/>
                  <w:noProof/>
                  <w:color w:val="3B3838" w:themeColor="background2" w:themeShade="40"/>
                  <w:sz w:val="18"/>
                  <w:szCs w:val="14"/>
                </w:rPr>
                <m:t>=/25</m:t>
              </m:r>
            </m:oMath>
          </w:p>
          <w:p w14:paraId="20204041" w14:textId="1D4D2C2B" w:rsidR="00521461" w:rsidRPr="00C16F07" w:rsidRDefault="00664D34" w:rsidP="00664D34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C16F07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Número de hosts utilizables: </w:t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3B3838" w:themeColor="background2" w:themeShade="40"/>
                      <w:sz w:val="18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color w:val="3B3838" w:themeColor="background2" w:themeShade="40"/>
                      <w:sz w:val="18"/>
                      <w:szCs w:val="1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noProof/>
                      <w:color w:val="3B3838" w:themeColor="background2" w:themeShade="40"/>
                      <w:sz w:val="18"/>
                      <w:szCs w:val="14"/>
                    </w:rPr>
                    <m:t>7</m:t>
                  </m:r>
                </m:sup>
              </m:sSup>
              <m:r>
                <w:rPr>
                  <w:rFonts w:ascii="Cambria Math" w:hAnsi="Cambria Math"/>
                  <w:noProof/>
                  <w:color w:val="3B3838" w:themeColor="background2" w:themeShade="40"/>
                  <w:sz w:val="18"/>
                  <w:szCs w:val="14"/>
                </w:rPr>
                <m:t>-2=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color w:val="3B3838" w:themeColor="background2" w:themeShade="40"/>
                  <w:sz w:val="18"/>
                  <w:szCs w:val="14"/>
                </w:rPr>
                <m:t>126</m:t>
              </m:r>
            </m:oMath>
            <w:r w:rsidRPr="00C16F07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.</w:t>
            </w:r>
          </w:p>
        </w:tc>
        <w:tc>
          <w:tcPr>
            <w:tcW w:w="3450" w:type="dxa"/>
          </w:tcPr>
          <w:p w14:paraId="1E77416D" w14:textId="4A7DBC2F" w:rsidR="00664D34" w:rsidRPr="00521461" w:rsidRDefault="00664D34" w:rsidP="00664D34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52146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u w:val="single"/>
                <w:lang w:val="es-AR"/>
              </w:rPr>
              <w:t>Direccion</w:t>
            </w:r>
            <w:r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u w:val="single"/>
                <w:lang w:val="es-AR"/>
              </w:rPr>
              <w:t xml:space="preserve"> de red</w:t>
            </w:r>
            <w:r w:rsidRPr="0052146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: </w:t>
            </w:r>
            <w:r w:rsidRPr="00521461">
              <w:rPr>
                <w:b w:val="0"/>
                <w:noProof/>
                <w:color w:val="3B3838" w:themeColor="background2" w:themeShade="40"/>
                <w:sz w:val="18"/>
                <w:szCs w:val="14"/>
              </w:rPr>
              <w:t>10.0.0.</w:t>
            </w:r>
            <w:r>
              <w:rPr>
                <w:b w:val="0"/>
                <w:noProof/>
                <w:color w:val="3B3838" w:themeColor="background2" w:themeShade="40"/>
                <w:sz w:val="18"/>
                <w:szCs w:val="14"/>
              </w:rPr>
              <w:t>128</w:t>
            </w:r>
            <w:r w:rsidRPr="00521461">
              <w:rPr>
                <w:b w:val="0"/>
                <w:noProof/>
                <w:color w:val="3B3838" w:themeColor="background2" w:themeShade="40"/>
                <w:sz w:val="18"/>
                <w:szCs w:val="14"/>
              </w:rPr>
              <w:t>/25</w:t>
            </w:r>
          </w:p>
          <w:p w14:paraId="6015ACD1" w14:textId="77777777" w:rsidR="00664D34" w:rsidRDefault="00664D34" w:rsidP="00664D34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521461">
              <w:rPr>
                <w:b w:val="0"/>
                <w:noProof/>
                <w:color w:val="3B3838" w:themeColor="background2" w:themeShade="40"/>
                <w:sz w:val="18"/>
                <w:szCs w:val="14"/>
                <w:u w:val="single"/>
              </w:rPr>
              <w:t>Mascara de subred</w:t>
            </w:r>
            <w:r w:rsidRPr="00521461">
              <w:rPr>
                <w:b w:val="0"/>
                <w:noProof/>
                <w:color w:val="3B3838" w:themeColor="background2" w:themeShade="40"/>
                <w:sz w:val="18"/>
                <w:szCs w:val="14"/>
              </w:rPr>
              <w:t>:</w:t>
            </w:r>
            <w:r w:rsidRPr="00521461">
              <w:rPr>
                <w:bCs/>
                <w:noProof/>
                <w:color w:val="3B3838" w:themeColor="background2" w:themeShade="40"/>
                <w:sz w:val="18"/>
                <w:szCs w:val="14"/>
              </w:rPr>
              <w:t xml:space="preserve"> </w:t>
            </w:r>
            <w:r w:rsidRPr="0052146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255.255.255.128</w:t>
            </w:r>
          </w:p>
          <w:p w14:paraId="3A93ACEF" w14:textId="1092FF59" w:rsidR="00664D34" w:rsidRDefault="00664D34" w:rsidP="00664D34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52146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u w:val="single"/>
              </w:rPr>
              <w:t>Rango de hosts</w:t>
            </w:r>
            <w:r w:rsidRPr="0052146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 xml:space="preserve">: </w:t>
            </w:r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10.0.0.129 - 10.0.0.254</w:t>
            </w:r>
          </w:p>
          <w:p w14:paraId="560A3E00" w14:textId="59F51AC6" w:rsidR="00664D34" w:rsidRDefault="00664D34" w:rsidP="00664D34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52146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u w:val="single"/>
              </w:rPr>
              <w:t>Broadcast</w:t>
            </w:r>
            <w:r w:rsidRPr="0052146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:</w:t>
            </w:r>
            <w:r w:rsidR="003C4D7C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 xml:space="preserve"> </w:t>
            </w:r>
            <w:r w:rsidRPr="0052146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10.0.0.</w:t>
            </w:r>
            <w:r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255</w:t>
            </w:r>
          </w:p>
          <w:p w14:paraId="1F1A90E3" w14:textId="48F3483A" w:rsidR="00521461" w:rsidRPr="00C16F07" w:rsidRDefault="00664D34" w:rsidP="00664D34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52146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u w:val="single"/>
              </w:rPr>
              <w:t>Host libres</w:t>
            </w:r>
            <w:r w:rsidRPr="0052146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:</w:t>
            </w:r>
            <w:r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 xml:space="preserve"> </w:t>
            </w:r>
            <w:r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45</w:t>
            </w:r>
          </w:p>
        </w:tc>
      </w:tr>
      <w:tr w:rsidR="00521461" w:rsidRPr="00C16F07" w14:paraId="4F2827E7" w14:textId="79F2A34F" w:rsidTr="00521461">
        <w:trPr>
          <w:trHeight w:val="76"/>
        </w:trPr>
        <w:tc>
          <w:tcPr>
            <w:tcW w:w="1340" w:type="dxa"/>
          </w:tcPr>
          <w:p w14:paraId="024C9407" w14:textId="3E2BDCFF" w:rsidR="00521461" w:rsidRPr="00C16F07" w:rsidRDefault="00521461" w:rsidP="00C16F07">
            <w:pPr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C16F07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Administracion</w:t>
            </w:r>
          </w:p>
        </w:tc>
        <w:tc>
          <w:tcPr>
            <w:tcW w:w="1096" w:type="dxa"/>
          </w:tcPr>
          <w:p w14:paraId="4ED7758F" w14:textId="0FBCC0CB" w:rsidR="00521461" w:rsidRPr="00C16F07" w:rsidRDefault="00521461" w:rsidP="00C16F07">
            <w:pPr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C16F07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50</w:t>
            </w:r>
          </w:p>
        </w:tc>
        <w:tc>
          <w:tcPr>
            <w:tcW w:w="4313" w:type="dxa"/>
          </w:tcPr>
          <w:p w14:paraId="7516B3FD" w14:textId="3C9251A1" w:rsidR="00664D34" w:rsidRPr="00664D34" w:rsidRDefault="00664D34" w:rsidP="00664D34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</w:pPr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Necesitamos al menos </w:t>
            </w:r>
            <w:r w:rsidRPr="003C4D7C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50</w:t>
            </w:r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 + 2 = </w:t>
            </w:r>
            <w:r w:rsidRPr="003C4D7C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5</w:t>
            </w:r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2 direcciones IP. </w:t>
            </w:r>
          </w:p>
          <w:p w14:paraId="0303F40A" w14:textId="4409B59D" w:rsidR="00664D34" w:rsidRPr="00664D34" w:rsidRDefault="00664D34" w:rsidP="00664D34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</w:pPr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La potencia de 2 más cercana y mayor que </w:t>
            </w:r>
            <w:r w:rsidRPr="003C4D7C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52</w:t>
            </w:r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 es </w:t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3B3838" w:themeColor="background2" w:themeShade="40"/>
                      <w:sz w:val="18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color w:val="3B3838" w:themeColor="background2" w:themeShade="40"/>
                      <w:sz w:val="18"/>
                      <w:szCs w:val="1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noProof/>
                      <w:color w:val="3B3838" w:themeColor="background2" w:themeShade="40"/>
                      <w:sz w:val="18"/>
                      <w:szCs w:val="14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noProof/>
                  <w:color w:val="3B3838" w:themeColor="background2" w:themeShade="40"/>
                  <w:sz w:val="18"/>
                  <w:szCs w:val="14"/>
                </w:rPr>
                <m:t>=</m:t>
              </m:r>
              <m:r>
                <w:rPr>
                  <w:rFonts w:ascii="Cambria Math" w:hAnsi="Cambria Math"/>
                  <w:noProof/>
                  <w:color w:val="3B3838" w:themeColor="background2" w:themeShade="40"/>
                  <w:sz w:val="18"/>
                  <w:szCs w:val="14"/>
                </w:rPr>
                <m:t>64</m:t>
              </m:r>
            </m:oMath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 </w:t>
            </w:r>
          </w:p>
          <w:p w14:paraId="49B5D250" w14:textId="0118C6B4" w:rsidR="00664D34" w:rsidRPr="00664D34" w:rsidRDefault="00664D34" w:rsidP="00664D34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</w:pPr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Esto significa que necesitamos </w:t>
            </w:r>
            <w:r w:rsidRPr="003C4D7C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6</w:t>
            </w:r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 bits para los hosts. </w:t>
            </w:r>
          </w:p>
          <w:p w14:paraId="4B68FF65" w14:textId="77777777" w:rsidR="00664D34" w:rsidRPr="003C4D7C" w:rsidRDefault="00664D34" w:rsidP="00664D34">
            <w:pPr>
              <w:numPr>
                <w:ilvl w:val="0"/>
                <w:numId w:val="18"/>
              </w:numPr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</w:pPr>
            <w:r w:rsidRPr="00C16F07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La máscara de subred será</w:t>
            </w:r>
            <w:r w:rsidRPr="003C4D7C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3B3838" w:themeColor="background2" w:themeShade="40"/>
                      <w:sz w:val="18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color w:val="3B3838" w:themeColor="background2" w:themeShade="40"/>
                      <w:sz w:val="18"/>
                      <w:szCs w:val="14"/>
                    </w:rPr>
                    <m:t>/32-</m:t>
                  </m:r>
                  <m:r>
                    <w:rPr>
                      <w:rFonts w:ascii="Cambria Math" w:hAnsi="Cambria Math"/>
                      <w:noProof/>
                      <w:color w:val="3B3838" w:themeColor="background2" w:themeShade="40"/>
                      <w:sz w:val="18"/>
                      <w:szCs w:val="14"/>
                    </w:rPr>
                    <m:t>6</m:t>
                  </m:r>
                </m:e>
              </m:d>
              <m:r>
                <w:rPr>
                  <w:rFonts w:ascii="Cambria Math" w:hAnsi="Cambria Math"/>
                  <w:noProof/>
                  <w:color w:val="3B3838" w:themeColor="background2" w:themeShade="40"/>
                  <w:sz w:val="18"/>
                  <w:szCs w:val="14"/>
                </w:rPr>
                <m:t>=/2</m:t>
              </m:r>
              <m:r>
                <w:rPr>
                  <w:rFonts w:ascii="Cambria Math" w:hAnsi="Cambria Math"/>
                  <w:noProof/>
                  <w:color w:val="3B3838" w:themeColor="background2" w:themeShade="40"/>
                  <w:sz w:val="18"/>
                  <w:szCs w:val="14"/>
                </w:rPr>
                <m:t>6</m:t>
              </m:r>
            </m:oMath>
            <w:r w:rsidRPr="003C4D7C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 xml:space="preserve"> </w:t>
            </w:r>
          </w:p>
          <w:p w14:paraId="136C648B" w14:textId="2944B1E2" w:rsidR="00521461" w:rsidRPr="003C4D7C" w:rsidRDefault="00664D34" w:rsidP="00664D34">
            <w:pPr>
              <w:numPr>
                <w:ilvl w:val="0"/>
                <w:numId w:val="18"/>
              </w:numPr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</w:pPr>
            <w:r w:rsidRPr="00C16F07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Número de hosts utilizables: </w:t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3B3838" w:themeColor="background2" w:themeShade="40"/>
                      <w:sz w:val="18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color w:val="3B3838" w:themeColor="background2" w:themeShade="40"/>
                      <w:sz w:val="18"/>
                      <w:szCs w:val="1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noProof/>
                      <w:color w:val="3B3838" w:themeColor="background2" w:themeShade="40"/>
                      <w:sz w:val="18"/>
                      <w:szCs w:val="14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noProof/>
                  <w:color w:val="3B3838" w:themeColor="background2" w:themeShade="40"/>
                  <w:sz w:val="18"/>
                  <w:szCs w:val="14"/>
                </w:rPr>
                <m:t>-2=</m:t>
              </m:r>
              <m:r>
                <w:rPr>
                  <w:rFonts w:ascii="Cambria Math" w:hAnsi="Cambria Math"/>
                  <w:noProof/>
                  <w:color w:val="3B3838" w:themeColor="background2" w:themeShade="40"/>
                  <w:sz w:val="18"/>
                  <w:szCs w:val="14"/>
                </w:rPr>
                <m:t>62</m:t>
              </m:r>
            </m:oMath>
            <w:r w:rsidRPr="00C16F07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.</w:t>
            </w:r>
          </w:p>
        </w:tc>
        <w:tc>
          <w:tcPr>
            <w:tcW w:w="3450" w:type="dxa"/>
          </w:tcPr>
          <w:p w14:paraId="1623AAFB" w14:textId="11B46AFA" w:rsidR="004671CC" w:rsidRPr="003C4D7C" w:rsidRDefault="004671CC" w:rsidP="004671CC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3C4D7C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u w:val="single"/>
                <w:lang w:val="es-AR"/>
              </w:rPr>
              <w:t>Direccion de red</w:t>
            </w:r>
            <w:r w:rsidRPr="003C4D7C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: </w:t>
            </w:r>
            <w:r w:rsidR="003C4D7C" w:rsidRPr="003C4D7C">
              <w:rPr>
                <w:b w:val="0"/>
                <w:noProof/>
                <w:color w:val="3B3838" w:themeColor="background2" w:themeShade="40"/>
                <w:sz w:val="18"/>
                <w:szCs w:val="14"/>
              </w:rPr>
              <w:t>10.0.1.0/26</w:t>
            </w:r>
          </w:p>
          <w:p w14:paraId="7163210B" w14:textId="6E3F76E1" w:rsidR="004671CC" w:rsidRPr="003C4D7C" w:rsidRDefault="004671CC" w:rsidP="004671CC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3C4D7C">
              <w:rPr>
                <w:b w:val="0"/>
                <w:noProof/>
                <w:color w:val="3B3838" w:themeColor="background2" w:themeShade="40"/>
                <w:sz w:val="18"/>
                <w:szCs w:val="14"/>
                <w:u w:val="single"/>
              </w:rPr>
              <w:t>Mascara de subred</w:t>
            </w:r>
            <w:r w:rsidRPr="003C4D7C">
              <w:rPr>
                <w:b w:val="0"/>
                <w:noProof/>
                <w:color w:val="3B3838" w:themeColor="background2" w:themeShade="40"/>
                <w:sz w:val="18"/>
                <w:szCs w:val="14"/>
              </w:rPr>
              <w:t>:</w:t>
            </w:r>
            <w:r w:rsidRPr="003C4D7C">
              <w:rPr>
                <w:bCs/>
                <w:noProof/>
                <w:color w:val="3B3838" w:themeColor="background2" w:themeShade="40"/>
                <w:sz w:val="18"/>
                <w:szCs w:val="14"/>
              </w:rPr>
              <w:t xml:space="preserve"> </w:t>
            </w:r>
            <w:r w:rsidR="003C4D7C" w:rsidRPr="003C4D7C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255.255.255.192</w:t>
            </w:r>
          </w:p>
          <w:p w14:paraId="02F7A1BE" w14:textId="4814F5E3" w:rsidR="004671CC" w:rsidRPr="003C4D7C" w:rsidRDefault="004671CC" w:rsidP="004671CC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3C4D7C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u w:val="single"/>
              </w:rPr>
              <w:t>Rango de hosts</w:t>
            </w:r>
            <w:r w:rsidRPr="003C4D7C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 xml:space="preserve">: </w:t>
            </w:r>
            <w:r w:rsidR="003C4D7C" w:rsidRPr="003C4D7C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10.0.1.1 - 10.0.1.62</w:t>
            </w:r>
          </w:p>
          <w:p w14:paraId="503163E1" w14:textId="1D17C0E2" w:rsidR="004671CC" w:rsidRPr="003C4D7C" w:rsidRDefault="004671CC" w:rsidP="004671CC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3C4D7C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u w:val="single"/>
              </w:rPr>
              <w:t>Broadcast</w:t>
            </w:r>
            <w:r w:rsidRPr="003C4D7C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:</w:t>
            </w:r>
            <w:r w:rsidR="003C4D7C" w:rsidRPr="003C4D7C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 xml:space="preserve"> </w:t>
            </w:r>
            <w:r w:rsidR="003C4D7C" w:rsidRPr="003C4D7C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10.0.1.63</w:t>
            </w:r>
          </w:p>
          <w:p w14:paraId="6638CF49" w14:textId="18A69048" w:rsidR="00521461" w:rsidRPr="003C4D7C" w:rsidRDefault="004671CC" w:rsidP="004671CC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3C4D7C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u w:val="single"/>
              </w:rPr>
              <w:t>Host libres</w:t>
            </w:r>
            <w:r w:rsidRPr="003C4D7C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 xml:space="preserve">: </w:t>
            </w:r>
            <w:r w:rsidR="003C4D7C" w:rsidRPr="003C4D7C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11</w:t>
            </w:r>
          </w:p>
        </w:tc>
      </w:tr>
    </w:tbl>
    <w:p w14:paraId="2EFE3FB1" w14:textId="77777777" w:rsidR="00C16F07" w:rsidRPr="005239BE" w:rsidRDefault="00C16F07" w:rsidP="005239BE">
      <w:pPr>
        <w:rPr>
          <w:b w:val="0"/>
          <w:bCs/>
          <w:noProof/>
          <w:color w:val="3B3838" w:themeColor="background2" w:themeShade="40"/>
          <w:sz w:val="24"/>
          <w:szCs w:val="20"/>
        </w:rPr>
      </w:pPr>
    </w:p>
    <w:p w14:paraId="3A6EF96B" w14:textId="6D0D185A" w:rsidR="00312350" w:rsidRPr="00312350" w:rsidRDefault="005239BE" w:rsidP="005239BE">
      <w:pPr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94009A">
        <w:rPr>
          <w:b w:val="0"/>
          <w:bCs/>
          <w:noProof/>
          <w:color w:val="3B3838" w:themeColor="background2" w:themeShade="40"/>
          <w:sz w:val="24"/>
          <w:szCs w:val="20"/>
          <w:u w:val="single"/>
        </w:rPr>
        <w:t>Búnker Quinterno</w:t>
      </w:r>
      <w:r w:rsidR="00D07B6E">
        <w:rPr>
          <w:b w:val="0"/>
          <w:bCs/>
          <w:noProof/>
          <w:color w:val="3B3838" w:themeColor="background2" w:themeShade="40"/>
          <w:sz w:val="24"/>
          <w:szCs w:val="20"/>
          <w:u w:val="single"/>
        </w:rPr>
        <w:t xml:space="preserve"> (Remoto 1)</w:t>
      </w:r>
      <w:r w:rsidRPr="0094009A">
        <w:rPr>
          <w:b w:val="0"/>
          <w:bCs/>
          <w:noProof/>
          <w:color w:val="3B3838" w:themeColor="background2" w:themeShade="40"/>
          <w:sz w:val="24"/>
          <w:szCs w:val="20"/>
          <w:u w:val="single"/>
        </w:rPr>
        <w:t>:</w:t>
      </w:r>
    </w:p>
    <w:p w14:paraId="0BBC71CF" w14:textId="3B3441EE" w:rsidR="00312350" w:rsidRDefault="00312350" w:rsidP="00312350">
      <w:pPr>
        <w:spacing w:before="120"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C172E3">
        <w:rPr>
          <w:b w:val="0"/>
          <w:bCs/>
          <w:noProof/>
          <w:color w:val="3B3838" w:themeColor="background2" w:themeShade="40"/>
          <w:sz w:val="24"/>
          <w:szCs w:val="20"/>
        </w:rPr>
        <w:t xml:space="preserve">Subneteo: Se necesitan </w:t>
      </w:r>
      <w:r>
        <w:rPr>
          <w:b w:val="0"/>
          <w:bCs/>
          <w:noProof/>
          <w:color w:val="3B3838" w:themeColor="background2" w:themeShade="40"/>
          <w:sz w:val="24"/>
          <w:szCs w:val="20"/>
        </w:rPr>
        <w:t>1</w:t>
      </w:r>
      <w:r w:rsidRPr="00C172E3">
        <w:rPr>
          <w:b w:val="0"/>
          <w:bCs/>
          <w:noProof/>
          <w:color w:val="3B3838" w:themeColor="background2" w:themeShade="40"/>
          <w:sz w:val="24"/>
          <w:szCs w:val="20"/>
        </w:rPr>
        <w:t>0</w:t>
      </w:r>
      <w:r>
        <w:rPr>
          <w:b w:val="0"/>
          <w:bCs/>
          <w:noProof/>
          <w:color w:val="3B3838" w:themeColor="background2" w:themeShade="40"/>
          <w:sz w:val="24"/>
          <w:szCs w:val="20"/>
        </w:rPr>
        <w:t>0</w:t>
      </w:r>
      <w:r w:rsidRPr="00C172E3">
        <w:rPr>
          <w:b w:val="0"/>
          <w:bCs/>
          <w:noProof/>
          <w:color w:val="3B3838" w:themeColor="background2" w:themeShade="40"/>
          <w:sz w:val="24"/>
          <w:szCs w:val="20"/>
        </w:rPr>
        <w:t xml:space="preserve"> direcciones, las cuales segmentaremos por area</w:t>
      </w:r>
      <w:r>
        <w:rPr>
          <w:b w:val="0"/>
          <w:bCs/>
          <w:noProof/>
          <w:color w:val="3B3838" w:themeColor="background2" w:themeShade="40"/>
          <w:sz w:val="24"/>
          <w:szCs w:val="20"/>
        </w:rPr>
        <w:t>:</w:t>
      </w:r>
    </w:p>
    <w:tbl>
      <w:tblPr>
        <w:tblStyle w:val="Tablaconcuadrcula"/>
        <w:tblW w:w="10199" w:type="dxa"/>
        <w:tblLook w:val="04A0" w:firstRow="1" w:lastRow="0" w:firstColumn="1" w:lastColumn="0" w:noHBand="0" w:noVBand="1"/>
      </w:tblPr>
      <w:tblGrid>
        <w:gridCol w:w="1340"/>
        <w:gridCol w:w="1096"/>
        <w:gridCol w:w="4313"/>
        <w:gridCol w:w="3450"/>
      </w:tblGrid>
      <w:tr w:rsidR="00312350" w:rsidRPr="00C16F07" w14:paraId="38B61E94" w14:textId="77777777" w:rsidTr="00B712D5">
        <w:trPr>
          <w:trHeight w:val="149"/>
        </w:trPr>
        <w:tc>
          <w:tcPr>
            <w:tcW w:w="1340" w:type="dxa"/>
            <w:shd w:val="clear" w:color="auto" w:fill="F2F2F2" w:themeFill="background1" w:themeFillShade="F2"/>
            <w:vAlign w:val="center"/>
          </w:tcPr>
          <w:p w14:paraId="5766B903" w14:textId="77777777" w:rsidR="00312350" w:rsidRPr="00C172E3" w:rsidRDefault="00312350" w:rsidP="00B712D5">
            <w:pPr>
              <w:rPr>
                <w:noProof/>
                <w:color w:val="3B3838" w:themeColor="background2" w:themeShade="40"/>
                <w:sz w:val="18"/>
                <w:szCs w:val="14"/>
              </w:rPr>
            </w:pPr>
            <w:r w:rsidRPr="00C172E3">
              <w:rPr>
                <w:noProof/>
                <w:color w:val="3B3838" w:themeColor="background2" w:themeShade="40"/>
                <w:sz w:val="18"/>
                <w:szCs w:val="14"/>
              </w:rPr>
              <w:t>Area</w:t>
            </w:r>
          </w:p>
        </w:tc>
        <w:tc>
          <w:tcPr>
            <w:tcW w:w="1096" w:type="dxa"/>
            <w:shd w:val="clear" w:color="auto" w:fill="F2F2F2" w:themeFill="background1" w:themeFillShade="F2"/>
            <w:vAlign w:val="center"/>
          </w:tcPr>
          <w:p w14:paraId="1AD48561" w14:textId="77777777" w:rsidR="00312350" w:rsidRPr="00C172E3" w:rsidRDefault="00312350" w:rsidP="00B712D5">
            <w:pPr>
              <w:rPr>
                <w:noProof/>
                <w:color w:val="3B3838" w:themeColor="background2" w:themeShade="40"/>
                <w:sz w:val="18"/>
                <w:szCs w:val="14"/>
              </w:rPr>
            </w:pPr>
            <w:r w:rsidRPr="00C172E3">
              <w:rPr>
                <w:noProof/>
                <w:color w:val="3B3838" w:themeColor="background2" w:themeShade="40"/>
                <w:sz w:val="18"/>
                <w:szCs w:val="14"/>
              </w:rPr>
              <w:t>Host solicitados</w:t>
            </w: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14:paraId="660D932F" w14:textId="77777777" w:rsidR="00312350" w:rsidRPr="00C172E3" w:rsidRDefault="00312350" w:rsidP="00B712D5">
            <w:pPr>
              <w:rPr>
                <w:noProof/>
                <w:color w:val="3B3838" w:themeColor="background2" w:themeShade="40"/>
                <w:sz w:val="18"/>
                <w:szCs w:val="14"/>
              </w:rPr>
            </w:pPr>
            <w:r w:rsidRPr="00C172E3">
              <w:rPr>
                <w:noProof/>
                <w:color w:val="3B3838" w:themeColor="background2" w:themeShade="40"/>
                <w:sz w:val="18"/>
                <w:szCs w:val="14"/>
              </w:rPr>
              <w:t>Analisis</w:t>
            </w:r>
          </w:p>
        </w:tc>
        <w:tc>
          <w:tcPr>
            <w:tcW w:w="3450" w:type="dxa"/>
            <w:shd w:val="clear" w:color="auto" w:fill="F2F2F2" w:themeFill="background1" w:themeFillShade="F2"/>
            <w:vAlign w:val="center"/>
          </w:tcPr>
          <w:p w14:paraId="31D44DB6" w14:textId="77777777" w:rsidR="00312350" w:rsidRPr="00C172E3" w:rsidRDefault="00312350" w:rsidP="00B712D5">
            <w:pPr>
              <w:rPr>
                <w:noProof/>
                <w:color w:val="3B3838" w:themeColor="background2" w:themeShade="40"/>
                <w:sz w:val="18"/>
                <w:szCs w:val="14"/>
              </w:rPr>
            </w:pPr>
            <w:r w:rsidRPr="00C172E3">
              <w:rPr>
                <w:noProof/>
                <w:color w:val="3B3838" w:themeColor="background2" w:themeShade="40"/>
                <w:sz w:val="18"/>
                <w:szCs w:val="14"/>
              </w:rPr>
              <w:t>Definiciones</w:t>
            </w:r>
          </w:p>
        </w:tc>
      </w:tr>
      <w:tr w:rsidR="00312350" w:rsidRPr="00C16F07" w14:paraId="19695195" w14:textId="77777777" w:rsidTr="00B712D5">
        <w:trPr>
          <w:trHeight w:val="1205"/>
        </w:trPr>
        <w:tc>
          <w:tcPr>
            <w:tcW w:w="1340" w:type="dxa"/>
          </w:tcPr>
          <w:p w14:paraId="3DBFD6FA" w14:textId="7D22F192" w:rsidR="00312350" w:rsidRPr="00C16F07" w:rsidRDefault="00312350" w:rsidP="00B712D5">
            <w:pPr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Cultivo</w:t>
            </w:r>
          </w:p>
        </w:tc>
        <w:tc>
          <w:tcPr>
            <w:tcW w:w="1096" w:type="dxa"/>
          </w:tcPr>
          <w:p w14:paraId="03A70C0A" w14:textId="6B7BB5D3" w:rsidR="00312350" w:rsidRPr="00C16F07" w:rsidRDefault="00312350" w:rsidP="00B712D5">
            <w:pPr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6</w:t>
            </w:r>
            <w:r w:rsidRPr="00C16F07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0</w:t>
            </w:r>
          </w:p>
        </w:tc>
        <w:tc>
          <w:tcPr>
            <w:tcW w:w="4313" w:type="dxa"/>
          </w:tcPr>
          <w:p w14:paraId="1C7294CA" w14:textId="74CE95B4" w:rsidR="00312350" w:rsidRPr="00664D34" w:rsidRDefault="00312350" w:rsidP="00312350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</w:pPr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Necesitamos al menos </w:t>
            </w:r>
            <w:r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6</w:t>
            </w:r>
            <w:r w:rsidRPr="003C4D7C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0</w:t>
            </w:r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 + 2 = </w:t>
            </w:r>
            <w:r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6</w:t>
            </w:r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2 direcciones IP. </w:t>
            </w:r>
          </w:p>
          <w:p w14:paraId="72C2BBA8" w14:textId="4BC1F72D" w:rsidR="00312350" w:rsidRPr="00664D34" w:rsidRDefault="00312350" w:rsidP="00312350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</w:pPr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La potencia de 2 más cercana y mayor que </w:t>
            </w:r>
            <w:r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6</w:t>
            </w:r>
            <w:r w:rsidRPr="003C4D7C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2</w:t>
            </w:r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 es </w:t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3B3838" w:themeColor="background2" w:themeShade="40"/>
                      <w:sz w:val="18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color w:val="3B3838" w:themeColor="background2" w:themeShade="40"/>
                      <w:sz w:val="18"/>
                      <w:szCs w:val="1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noProof/>
                      <w:color w:val="3B3838" w:themeColor="background2" w:themeShade="40"/>
                      <w:sz w:val="18"/>
                      <w:szCs w:val="14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noProof/>
                  <w:color w:val="3B3838" w:themeColor="background2" w:themeShade="40"/>
                  <w:sz w:val="18"/>
                  <w:szCs w:val="14"/>
                </w:rPr>
                <m:t>=64</m:t>
              </m:r>
            </m:oMath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 </w:t>
            </w:r>
          </w:p>
          <w:p w14:paraId="33A617AA" w14:textId="77777777" w:rsidR="00312350" w:rsidRPr="00664D34" w:rsidRDefault="00312350" w:rsidP="00312350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</w:pPr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Esto significa que necesitamos </w:t>
            </w:r>
            <w:r w:rsidRPr="003C4D7C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6</w:t>
            </w:r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 bits para los hosts. </w:t>
            </w:r>
          </w:p>
          <w:p w14:paraId="05E6A383" w14:textId="77777777" w:rsidR="00312350" w:rsidRPr="003C4D7C" w:rsidRDefault="00312350" w:rsidP="00312350">
            <w:pPr>
              <w:numPr>
                <w:ilvl w:val="0"/>
                <w:numId w:val="18"/>
              </w:numPr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</w:pPr>
            <w:r w:rsidRPr="00C16F07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La máscara de subred será</w:t>
            </w:r>
            <w:r w:rsidRPr="003C4D7C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3B3838" w:themeColor="background2" w:themeShade="40"/>
                      <w:sz w:val="18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color w:val="3B3838" w:themeColor="background2" w:themeShade="40"/>
                      <w:sz w:val="18"/>
                      <w:szCs w:val="14"/>
                    </w:rPr>
                    <m:t>/32-6</m:t>
                  </m:r>
                </m:e>
              </m:d>
              <m:r>
                <w:rPr>
                  <w:rFonts w:ascii="Cambria Math" w:hAnsi="Cambria Math"/>
                  <w:noProof/>
                  <w:color w:val="3B3838" w:themeColor="background2" w:themeShade="40"/>
                  <w:sz w:val="18"/>
                  <w:szCs w:val="14"/>
                </w:rPr>
                <m:t>=/26</m:t>
              </m:r>
            </m:oMath>
            <w:r w:rsidRPr="003C4D7C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 xml:space="preserve"> </w:t>
            </w:r>
          </w:p>
          <w:p w14:paraId="67AB7DBC" w14:textId="7C1B8864" w:rsidR="00312350" w:rsidRPr="00521461" w:rsidRDefault="00312350" w:rsidP="00312350">
            <w:pPr>
              <w:numPr>
                <w:ilvl w:val="0"/>
                <w:numId w:val="18"/>
              </w:numPr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</w:pPr>
            <w:r w:rsidRPr="00C16F07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Número de hosts utilizables: </w:t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3B3838" w:themeColor="background2" w:themeShade="40"/>
                      <w:sz w:val="18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color w:val="3B3838" w:themeColor="background2" w:themeShade="40"/>
                      <w:sz w:val="18"/>
                      <w:szCs w:val="1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noProof/>
                      <w:color w:val="3B3838" w:themeColor="background2" w:themeShade="40"/>
                      <w:sz w:val="18"/>
                      <w:szCs w:val="14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noProof/>
                  <w:color w:val="3B3838" w:themeColor="background2" w:themeShade="40"/>
                  <w:sz w:val="18"/>
                  <w:szCs w:val="14"/>
                </w:rPr>
                <m:t>-2=62</m:t>
              </m:r>
            </m:oMath>
            <w:r w:rsidRPr="00C16F07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.</w:t>
            </w:r>
          </w:p>
        </w:tc>
        <w:tc>
          <w:tcPr>
            <w:tcW w:w="3450" w:type="dxa"/>
          </w:tcPr>
          <w:p w14:paraId="3903816B" w14:textId="5B393EAA" w:rsidR="00312350" w:rsidRPr="00521461" w:rsidRDefault="00312350" w:rsidP="00B712D5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52146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u w:val="single"/>
                <w:lang w:val="es-AR"/>
              </w:rPr>
              <w:t>Direccion</w:t>
            </w:r>
            <w:r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u w:val="single"/>
                <w:lang w:val="es-AR"/>
              </w:rPr>
              <w:t xml:space="preserve"> de red</w:t>
            </w:r>
            <w:r w:rsidRPr="0052146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: </w:t>
            </w:r>
            <w:r w:rsidRPr="00312350">
              <w:rPr>
                <w:b w:val="0"/>
                <w:noProof/>
                <w:color w:val="3B3838" w:themeColor="background2" w:themeShade="40"/>
                <w:sz w:val="18"/>
                <w:szCs w:val="14"/>
              </w:rPr>
              <w:t>10.0.1.64/26</w:t>
            </w:r>
          </w:p>
          <w:p w14:paraId="5688C3D5" w14:textId="2E97A1E2" w:rsidR="00312350" w:rsidRDefault="00312350" w:rsidP="00B712D5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521461">
              <w:rPr>
                <w:b w:val="0"/>
                <w:noProof/>
                <w:color w:val="3B3838" w:themeColor="background2" w:themeShade="40"/>
                <w:sz w:val="18"/>
                <w:szCs w:val="14"/>
                <w:u w:val="single"/>
              </w:rPr>
              <w:t>Mascara de subred</w:t>
            </w:r>
            <w:r w:rsidRPr="00521461">
              <w:rPr>
                <w:b w:val="0"/>
                <w:noProof/>
                <w:color w:val="3B3838" w:themeColor="background2" w:themeShade="40"/>
                <w:sz w:val="18"/>
                <w:szCs w:val="14"/>
              </w:rPr>
              <w:t>:</w:t>
            </w:r>
            <w:r w:rsidRPr="00521461">
              <w:rPr>
                <w:bCs/>
                <w:noProof/>
                <w:color w:val="3B3838" w:themeColor="background2" w:themeShade="40"/>
                <w:sz w:val="18"/>
                <w:szCs w:val="14"/>
              </w:rPr>
              <w:t xml:space="preserve"> </w:t>
            </w:r>
            <w:r w:rsidRPr="00312350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255.255.255.192</w:t>
            </w:r>
          </w:p>
          <w:p w14:paraId="57CD93AD" w14:textId="13787593" w:rsidR="00312350" w:rsidRDefault="00312350" w:rsidP="00B712D5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52146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u w:val="single"/>
              </w:rPr>
              <w:t>Rango de hosts</w:t>
            </w:r>
            <w:r w:rsidRPr="0052146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 xml:space="preserve">: </w:t>
            </w:r>
            <w:r w:rsidRPr="00312350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10.0.1.65 - 10.0.1.126</w:t>
            </w:r>
          </w:p>
          <w:p w14:paraId="04A730C3" w14:textId="32B0313F" w:rsidR="00312350" w:rsidRDefault="00312350" w:rsidP="00B712D5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52146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u w:val="single"/>
              </w:rPr>
              <w:t>Broadcast</w:t>
            </w:r>
            <w:r w:rsidRPr="0052146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:</w:t>
            </w:r>
            <w:r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 xml:space="preserve"> </w:t>
            </w:r>
            <w:r w:rsidRPr="00312350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10.0.1.127</w:t>
            </w:r>
          </w:p>
          <w:p w14:paraId="1D06654F" w14:textId="69112104" w:rsidR="00312350" w:rsidRPr="00521461" w:rsidRDefault="00312350" w:rsidP="00B712D5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52146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u w:val="single"/>
              </w:rPr>
              <w:t>Host libres</w:t>
            </w:r>
            <w:r w:rsidRPr="0052146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:</w:t>
            </w:r>
            <w:r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 xml:space="preserve"> </w:t>
            </w:r>
            <w:r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1</w:t>
            </w:r>
          </w:p>
        </w:tc>
      </w:tr>
      <w:tr w:rsidR="00312350" w:rsidRPr="00C16F07" w14:paraId="38D4262D" w14:textId="77777777" w:rsidTr="00B712D5">
        <w:trPr>
          <w:trHeight w:val="76"/>
        </w:trPr>
        <w:tc>
          <w:tcPr>
            <w:tcW w:w="1340" w:type="dxa"/>
          </w:tcPr>
          <w:p w14:paraId="786B7859" w14:textId="4F1B4662" w:rsidR="00312350" w:rsidRPr="00C16F07" w:rsidRDefault="00312350" w:rsidP="00B712D5">
            <w:pPr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Energia</w:t>
            </w:r>
          </w:p>
        </w:tc>
        <w:tc>
          <w:tcPr>
            <w:tcW w:w="1096" w:type="dxa"/>
          </w:tcPr>
          <w:p w14:paraId="4DF4E983" w14:textId="5891603E" w:rsidR="00312350" w:rsidRPr="00C16F07" w:rsidRDefault="00312350" w:rsidP="00B712D5">
            <w:pPr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4</w:t>
            </w:r>
            <w:r w:rsidRPr="00C16F07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0</w:t>
            </w:r>
          </w:p>
        </w:tc>
        <w:tc>
          <w:tcPr>
            <w:tcW w:w="4313" w:type="dxa"/>
          </w:tcPr>
          <w:p w14:paraId="5FC75117" w14:textId="4A5C1306" w:rsidR="00312350" w:rsidRPr="00664D34" w:rsidRDefault="00312350" w:rsidP="00312350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</w:pPr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Necesitamos al menos </w:t>
            </w:r>
            <w:r w:rsidRPr="006007C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4</w:t>
            </w:r>
            <w:r w:rsidRPr="006007C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0</w:t>
            </w:r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 + 2 = </w:t>
            </w:r>
            <w:r w:rsidRPr="006007C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4</w:t>
            </w:r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2 direcciones IP. </w:t>
            </w:r>
          </w:p>
          <w:p w14:paraId="7C7EC6AE" w14:textId="03261942" w:rsidR="00312350" w:rsidRPr="00664D34" w:rsidRDefault="00312350" w:rsidP="00312350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</w:pPr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La potencia de 2 más cercana y mayor que </w:t>
            </w:r>
            <w:r w:rsidRPr="006007C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4</w:t>
            </w:r>
            <w:r w:rsidRPr="006007C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2</w:t>
            </w:r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 es </w:t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3B3838" w:themeColor="background2" w:themeShade="40"/>
                      <w:sz w:val="18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color w:val="3B3838" w:themeColor="background2" w:themeShade="40"/>
                      <w:sz w:val="18"/>
                      <w:szCs w:val="1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noProof/>
                      <w:color w:val="3B3838" w:themeColor="background2" w:themeShade="40"/>
                      <w:sz w:val="18"/>
                      <w:szCs w:val="14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noProof/>
                  <w:color w:val="3B3838" w:themeColor="background2" w:themeShade="40"/>
                  <w:sz w:val="18"/>
                  <w:szCs w:val="14"/>
                </w:rPr>
                <m:t>=64</m:t>
              </m:r>
            </m:oMath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 </w:t>
            </w:r>
          </w:p>
          <w:p w14:paraId="2698F906" w14:textId="77777777" w:rsidR="00312350" w:rsidRPr="00664D34" w:rsidRDefault="00312350" w:rsidP="00312350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</w:pPr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Esto significa que necesitamos </w:t>
            </w:r>
            <w:r w:rsidRPr="006007C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6</w:t>
            </w:r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 bits para los hosts. </w:t>
            </w:r>
          </w:p>
          <w:p w14:paraId="55961FBD" w14:textId="77777777" w:rsidR="00312350" w:rsidRPr="006007C1" w:rsidRDefault="00312350" w:rsidP="00312350">
            <w:pPr>
              <w:numPr>
                <w:ilvl w:val="0"/>
                <w:numId w:val="18"/>
              </w:numPr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</w:pPr>
            <w:r w:rsidRPr="00C16F07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La máscara de subred será</w:t>
            </w:r>
            <w:r w:rsidRPr="006007C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3B3838" w:themeColor="background2" w:themeShade="40"/>
                      <w:sz w:val="18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color w:val="3B3838" w:themeColor="background2" w:themeShade="40"/>
                      <w:sz w:val="18"/>
                      <w:szCs w:val="14"/>
                    </w:rPr>
                    <m:t>/32-6</m:t>
                  </m:r>
                </m:e>
              </m:d>
              <m:r>
                <w:rPr>
                  <w:rFonts w:ascii="Cambria Math" w:hAnsi="Cambria Math"/>
                  <w:noProof/>
                  <w:color w:val="3B3838" w:themeColor="background2" w:themeShade="40"/>
                  <w:sz w:val="18"/>
                  <w:szCs w:val="14"/>
                </w:rPr>
                <m:t>=/26</m:t>
              </m:r>
            </m:oMath>
            <w:r w:rsidRPr="006007C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 xml:space="preserve"> </w:t>
            </w:r>
          </w:p>
          <w:p w14:paraId="5FA3E31B" w14:textId="7B4C7737" w:rsidR="00312350" w:rsidRPr="006007C1" w:rsidRDefault="00312350" w:rsidP="00312350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C16F07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Número de hosts utilizables: </w:t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3B3838" w:themeColor="background2" w:themeShade="40"/>
                      <w:sz w:val="18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color w:val="3B3838" w:themeColor="background2" w:themeShade="40"/>
                      <w:sz w:val="18"/>
                      <w:szCs w:val="1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noProof/>
                      <w:color w:val="3B3838" w:themeColor="background2" w:themeShade="40"/>
                      <w:sz w:val="18"/>
                      <w:szCs w:val="14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noProof/>
                  <w:color w:val="3B3838" w:themeColor="background2" w:themeShade="40"/>
                  <w:sz w:val="18"/>
                  <w:szCs w:val="14"/>
                </w:rPr>
                <m:t>-2=62</m:t>
              </m:r>
            </m:oMath>
            <w:r w:rsidRPr="00C16F07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.</w:t>
            </w:r>
          </w:p>
        </w:tc>
        <w:tc>
          <w:tcPr>
            <w:tcW w:w="3450" w:type="dxa"/>
          </w:tcPr>
          <w:p w14:paraId="2D4C5948" w14:textId="62FDB5AF" w:rsidR="00312350" w:rsidRPr="006007C1" w:rsidRDefault="00312350" w:rsidP="00B712D5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6007C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u w:val="single"/>
                <w:lang w:val="es-AR"/>
              </w:rPr>
              <w:t>Direccion de red</w:t>
            </w:r>
            <w:r w:rsidRPr="006007C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: </w:t>
            </w:r>
            <w:r w:rsidR="006007C1" w:rsidRPr="006007C1">
              <w:rPr>
                <w:b w:val="0"/>
                <w:noProof/>
                <w:color w:val="3B3838" w:themeColor="background2" w:themeShade="40"/>
                <w:sz w:val="18"/>
                <w:szCs w:val="14"/>
              </w:rPr>
              <w:t>10.0.1.128/26</w:t>
            </w:r>
          </w:p>
          <w:p w14:paraId="6509DACC" w14:textId="7AFE53FA" w:rsidR="00312350" w:rsidRPr="006007C1" w:rsidRDefault="00312350" w:rsidP="00B712D5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6007C1">
              <w:rPr>
                <w:b w:val="0"/>
                <w:noProof/>
                <w:color w:val="3B3838" w:themeColor="background2" w:themeShade="40"/>
                <w:sz w:val="18"/>
                <w:szCs w:val="14"/>
                <w:u w:val="single"/>
              </w:rPr>
              <w:t>Mascara de subred</w:t>
            </w:r>
            <w:r w:rsidRPr="006007C1">
              <w:rPr>
                <w:b w:val="0"/>
                <w:noProof/>
                <w:color w:val="3B3838" w:themeColor="background2" w:themeShade="40"/>
                <w:sz w:val="18"/>
                <w:szCs w:val="14"/>
              </w:rPr>
              <w:t>:</w:t>
            </w:r>
            <w:r w:rsidRPr="006007C1">
              <w:rPr>
                <w:bCs/>
                <w:noProof/>
                <w:color w:val="3B3838" w:themeColor="background2" w:themeShade="40"/>
                <w:sz w:val="18"/>
                <w:szCs w:val="14"/>
              </w:rPr>
              <w:t xml:space="preserve"> </w:t>
            </w:r>
            <w:r w:rsidR="006007C1" w:rsidRPr="006007C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255.255.255.192</w:t>
            </w:r>
          </w:p>
          <w:p w14:paraId="461BB46D" w14:textId="0F1FB412" w:rsidR="00312350" w:rsidRPr="006007C1" w:rsidRDefault="00312350" w:rsidP="00B712D5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6007C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u w:val="single"/>
              </w:rPr>
              <w:t>Rango de hosts</w:t>
            </w:r>
            <w:r w:rsidRPr="006007C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 xml:space="preserve">: </w:t>
            </w:r>
            <w:r w:rsidR="006007C1" w:rsidRPr="006007C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10.0.1.129 - 10.0.1.190</w:t>
            </w:r>
          </w:p>
          <w:p w14:paraId="2FE59E27" w14:textId="3E2F483E" w:rsidR="00312350" w:rsidRPr="006007C1" w:rsidRDefault="00312350" w:rsidP="00B712D5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6007C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u w:val="single"/>
              </w:rPr>
              <w:t>Broadcast</w:t>
            </w:r>
            <w:r w:rsidRPr="006007C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 xml:space="preserve">: </w:t>
            </w:r>
            <w:r w:rsidR="006007C1" w:rsidRPr="006007C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10.0.1.191</w:t>
            </w:r>
          </w:p>
          <w:p w14:paraId="16F10EDE" w14:textId="4F0A9140" w:rsidR="00312350" w:rsidRPr="006007C1" w:rsidRDefault="00312350" w:rsidP="00B712D5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6007C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u w:val="single"/>
              </w:rPr>
              <w:t>Host libres</w:t>
            </w:r>
            <w:r w:rsidRPr="006007C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 xml:space="preserve">: </w:t>
            </w:r>
            <w:r w:rsidR="006007C1" w:rsidRPr="006007C1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61</w:t>
            </w:r>
          </w:p>
        </w:tc>
      </w:tr>
    </w:tbl>
    <w:p w14:paraId="44018252" w14:textId="77777777" w:rsidR="005239BE" w:rsidRPr="005239BE" w:rsidRDefault="005239BE" w:rsidP="005239BE">
      <w:pPr>
        <w:rPr>
          <w:b w:val="0"/>
          <w:bCs/>
          <w:noProof/>
          <w:color w:val="3B3838" w:themeColor="background2" w:themeShade="40"/>
          <w:sz w:val="24"/>
          <w:szCs w:val="20"/>
        </w:rPr>
      </w:pPr>
    </w:p>
    <w:p w14:paraId="72680CAA" w14:textId="77777777" w:rsidR="005350CF" w:rsidRDefault="005350CF">
      <w:pPr>
        <w:spacing w:after="200"/>
        <w:rPr>
          <w:b w:val="0"/>
          <w:bCs/>
          <w:noProof/>
          <w:color w:val="3B3838" w:themeColor="background2" w:themeShade="40"/>
          <w:sz w:val="24"/>
          <w:szCs w:val="20"/>
          <w:u w:val="single"/>
        </w:rPr>
      </w:pPr>
      <w:r>
        <w:rPr>
          <w:b w:val="0"/>
          <w:bCs/>
          <w:noProof/>
          <w:color w:val="3B3838" w:themeColor="background2" w:themeShade="40"/>
          <w:sz w:val="24"/>
          <w:szCs w:val="20"/>
          <w:u w:val="single"/>
        </w:rPr>
        <w:br w:type="page"/>
      </w:r>
    </w:p>
    <w:p w14:paraId="2ECFB918" w14:textId="1AD8873A" w:rsidR="005239BE" w:rsidRDefault="005239BE" w:rsidP="005239BE">
      <w:pPr>
        <w:rPr>
          <w:b w:val="0"/>
          <w:bCs/>
          <w:noProof/>
          <w:color w:val="3B3838" w:themeColor="background2" w:themeShade="40"/>
          <w:sz w:val="24"/>
          <w:szCs w:val="20"/>
          <w:u w:val="single"/>
        </w:rPr>
      </w:pPr>
      <w:r w:rsidRPr="0094009A">
        <w:rPr>
          <w:b w:val="0"/>
          <w:bCs/>
          <w:noProof/>
          <w:color w:val="3B3838" w:themeColor="background2" w:themeShade="40"/>
          <w:sz w:val="24"/>
          <w:szCs w:val="20"/>
          <w:u w:val="single"/>
        </w:rPr>
        <w:lastRenderedPageBreak/>
        <w:t>Búnker Fontanarrosa</w:t>
      </w:r>
      <w:r w:rsidR="00D07B6E">
        <w:rPr>
          <w:b w:val="0"/>
          <w:bCs/>
          <w:noProof/>
          <w:color w:val="3B3838" w:themeColor="background2" w:themeShade="40"/>
          <w:sz w:val="24"/>
          <w:szCs w:val="20"/>
          <w:u w:val="single"/>
        </w:rPr>
        <w:t xml:space="preserve"> (Remoto 2)</w:t>
      </w:r>
      <w:r w:rsidRPr="0094009A">
        <w:rPr>
          <w:b w:val="0"/>
          <w:bCs/>
          <w:noProof/>
          <w:color w:val="3B3838" w:themeColor="background2" w:themeShade="40"/>
          <w:sz w:val="24"/>
          <w:szCs w:val="20"/>
          <w:u w:val="single"/>
        </w:rPr>
        <w:t>:</w:t>
      </w:r>
    </w:p>
    <w:p w14:paraId="07D7317F" w14:textId="422DE519" w:rsidR="00D07B6E" w:rsidRPr="00D07B6E" w:rsidRDefault="00D07B6E" w:rsidP="00D07B6E">
      <w:pPr>
        <w:spacing w:before="120" w:after="120"/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C172E3">
        <w:rPr>
          <w:b w:val="0"/>
          <w:bCs/>
          <w:noProof/>
          <w:color w:val="3B3838" w:themeColor="background2" w:themeShade="40"/>
          <w:sz w:val="24"/>
          <w:szCs w:val="20"/>
        </w:rPr>
        <w:t xml:space="preserve">Subneteo: Se necesitan </w:t>
      </w:r>
      <w:r>
        <w:rPr>
          <w:b w:val="0"/>
          <w:bCs/>
          <w:noProof/>
          <w:color w:val="3B3838" w:themeColor="background2" w:themeShade="40"/>
          <w:sz w:val="24"/>
          <w:szCs w:val="20"/>
        </w:rPr>
        <w:t>1</w:t>
      </w:r>
      <w:r w:rsidRPr="00C172E3">
        <w:rPr>
          <w:b w:val="0"/>
          <w:bCs/>
          <w:noProof/>
          <w:color w:val="3B3838" w:themeColor="background2" w:themeShade="40"/>
          <w:sz w:val="24"/>
          <w:szCs w:val="20"/>
        </w:rPr>
        <w:t>0</w:t>
      </w:r>
      <w:r>
        <w:rPr>
          <w:b w:val="0"/>
          <w:bCs/>
          <w:noProof/>
          <w:color w:val="3B3838" w:themeColor="background2" w:themeShade="40"/>
          <w:sz w:val="24"/>
          <w:szCs w:val="20"/>
        </w:rPr>
        <w:t>0</w:t>
      </w:r>
      <w:r w:rsidRPr="00C172E3">
        <w:rPr>
          <w:b w:val="0"/>
          <w:bCs/>
          <w:noProof/>
          <w:color w:val="3B3838" w:themeColor="background2" w:themeShade="40"/>
          <w:sz w:val="24"/>
          <w:szCs w:val="20"/>
        </w:rPr>
        <w:t xml:space="preserve"> direcciones, las cuales segmentaremos por area</w:t>
      </w:r>
      <w:r>
        <w:rPr>
          <w:b w:val="0"/>
          <w:bCs/>
          <w:noProof/>
          <w:color w:val="3B3838" w:themeColor="background2" w:themeShade="40"/>
          <w:sz w:val="24"/>
          <w:szCs w:val="20"/>
        </w:rPr>
        <w:t>:</w:t>
      </w:r>
    </w:p>
    <w:tbl>
      <w:tblPr>
        <w:tblStyle w:val="Tablaconcuadrcula"/>
        <w:tblW w:w="10199" w:type="dxa"/>
        <w:tblLook w:val="04A0" w:firstRow="1" w:lastRow="0" w:firstColumn="1" w:lastColumn="0" w:noHBand="0" w:noVBand="1"/>
      </w:tblPr>
      <w:tblGrid>
        <w:gridCol w:w="1340"/>
        <w:gridCol w:w="1096"/>
        <w:gridCol w:w="4313"/>
        <w:gridCol w:w="3450"/>
      </w:tblGrid>
      <w:tr w:rsidR="00D07B6E" w:rsidRPr="00C16F07" w14:paraId="2251C109" w14:textId="77777777" w:rsidTr="00B712D5">
        <w:trPr>
          <w:trHeight w:val="149"/>
        </w:trPr>
        <w:tc>
          <w:tcPr>
            <w:tcW w:w="1340" w:type="dxa"/>
            <w:shd w:val="clear" w:color="auto" w:fill="F2F2F2" w:themeFill="background1" w:themeFillShade="F2"/>
            <w:vAlign w:val="center"/>
          </w:tcPr>
          <w:p w14:paraId="1C55EA9A" w14:textId="77777777" w:rsidR="00D07B6E" w:rsidRPr="00C172E3" w:rsidRDefault="00D07B6E" w:rsidP="00B712D5">
            <w:pPr>
              <w:rPr>
                <w:noProof/>
                <w:color w:val="3B3838" w:themeColor="background2" w:themeShade="40"/>
                <w:sz w:val="18"/>
                <w:szCs w:val="14"/>
              </w:rPr>
            </w:pPr>
            <w:r w:rsidRPr="00C172E3">
              <w:rPr>
                <w:noProof/>
                <w:color w:val="3B3838" w:themeColor="background2" w:themeShade="40"/>
                <w:sz w:val="18"/>
                <w:szCs w:val="14"/>
              </w:rPr>
              <w:t>Area</w:t>
            </w:r>
          </w:p>
        </w:tc>
        <w:tc>
          <w:tcPr>
            <w:tcW w:w="1096" w:type="dxa"/>
            <w:shd w:val="clear" w:color="auto" w:fill="F2F2F2" w:themeFill="background1" w:themeFillShade="F2"/>
            <w:vAlign w:val="center"/>
          </w:tcPr>
          <w:p w14:paraId="2715D796" w14:textId="77777777" w:rsidR="00D07B6E" w:rsidRPr="00C172E3" w:rsidRDefault="00D07B6E" w:rsidP="00B712D5">
            <w:pPr>
              <w:rPr>
                <w:noProof/>
                <w:color w:val="3B3838" w:themeColor="background2" w:themeShade="40"/>
                <w:sz w:val="18"/>
                <w:szCs w:val="14"/>
              </w:rPr>
            </w:pPr>
            <w:r w:rsidRPr="00C172E3">
              <w:rPr>
                <w:noProof/>
                <w:color w:val="3B3838" w:themeColor="background2" w:themeShade="40"/>
                <w:sz w:val="18"/>
                <w:szCs w:val="14"/>
              </w:rPr>
              <w:t>Host solicitados</w:t>
            </w: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14:paraId="0BFC4D78" w14:textId="77777777" w:rsidR="00D07B6E" w:rsidRPr="00C172E3" w:rsidRDefault="00D07B6E" w:rsidP="00B712D5">
            <w:pPr>
              <w:rPr>
                <w:noProof/>
                <w:color w:val="3B3838" w:themeColor="background2" w:themeShade="40"/>
                <w:sz w:val="18"/>
                <w:szCs w:val="14"/>
              </w:rPr>
            </w:pPr>
            <w:r w:rsidRPr="00C172E3">
              <w:rPr>
                <w:noProof/>
                <w:color w:val="3B3838" w:themeColor="background2" w:themeShade="40"/>
                <w:sz w:val="18"/>
                <w:szCs w:val="14"/>
              </w:rPr>
              <w:t>Analisis</w:t>
            </w:r>
          </w:p>
        </w:tc>
        <w:tc>
          <w:tcPr>
            <w:tcW w:w="3450" w:type="dxa"/>
            <w:shd w:val="clear" w:color="auto" w:fill="F2F2F2" w:themeFill="background1" w:themeFillShade="F2"/>
            <w:vAlign w:val="center"/>
          </w:tcPr>
          <w:p w14:paraId="69349C01" w14:textId="77777777" w:rsidR="00D07B6E" w:rsidRPr="00C172E3" w:rsidRDefault="00D07B6E" w:rsidP="00B712D5">
            <w:pPr>
              <w:rPr>
                <w:noProof/>
                <w:color w:val="3B3838" w:themeColor="background2" w:themeShade="40"/>
                <w:sz w:val="18"/>
                <w:szCs w:val="14"/>
              </w:rPr>
            </w:pPr>
            <w:r w:rsidRPr="00C172E3">
              <w:rPr>
                <w:noProof/>
                <w:color w:val="3B3838" w:themeColor="background2" w:themeShade="40"/>
                <w:sz w:val="18"/>
                <w:szCs w:val="14"/>
              </w:rPr>
              <w:t>Definiciones</w:t>
            </w:r>
          </w:p>
        </w:tc>
      </w:tr>
      <w:tr w:rsidR="00D07B6E" w:rsidRPr="00C16F07" w14:paraId="6C18868A" w14:textId="77777777" w:rsidTr="00B712D5">
        <w:trPr>
          <w:trHeight w:val="1205"/>
        </w:trPr>
        <w:tc>
          <w:tcPr>
            <w:tcW w:w="1340" w:type="dxa"/>
          </w:tcPr>
          <w:p w14:paraId="3567349C" w14:textId="6115192B" w:rsidR="00D07B6E" w:rsidRPr="00C16F07" w:rsidRDefault="00D07B6E" w:rsidP="00B712D5">
            <w:pPr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D07B6E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Medicina</w:t>
            </w:r>
          </w:p>
        </w:tc>
        <w:tc>
          <w:tcPr>
            <w:tcW w:w="1096" w:type="dxa"/>
          </w:tcPr>
          <w:p w14:paraId="535A234E" w14:textId="03204553" w:rsidR="00D07B6E" w:rsidRPr="00D3305D" w:rsidRDefault="00D07B6E" w:rsidP="00B712D5">
            <w:pPr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D3305D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70</w:t>
            </w:r>
          </w:p>
        </w:tc>
        <w:tc>
          <w:tcPr>
            <w:tcW w:w="4313" w:type="dxa"/>
          </w:tcPr>
          <w:p w14:paraId="440950FC" w14:textId="13EECE76" w:rsidR="00D07B6E" w:rsidRPr="00664D34" w:rsidRDefault="00D07B6E" w:rsidP="00B712D5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</w:pPr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Necesitamos al menos </w:t>
            </w:r>
            <w:r w:rsidR="00D3305D" w:rsidRPr="00D3305D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7</w:t>
            </w:r>
            <w:r w:rsidRPr="00D3305D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0</w:t>
            </w:r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 + 2 = </w:t>
            </w:r>
            <w:r w:rsidR="00D3305D" w:rsidRPr="00D3305D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7</w:t>
            </w:r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2 direcciones IP. </w:t>
            </w:r>
          </w:p>
          <w:p w14:paraId="3474B1BC" w14:textId="12755FEA" w:rsidR="00D07B6E" w:rsidRPr="00664D34" w:rsidRDefault="00D07B6E" w:rsidP="00B712D5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</w:pPr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La potencia de 2 más cercana y mayor que </w:t>
            </w:r>
            <w:r w:rsidR="00D3305D" w:rsidRPr="00D3305D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7</w:t>
            </w:r>
            <w:r w:rsidRPr="00D3305D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2</w:t>
            </w:r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 es </w:t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3B3838" w:themeColor="background2" w:themeShade="40"/>
                      <w:sz w:val="18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color w:val="3B3838" w:themeColor="background2" w:themeShade="40"/>
                      <w:sz w:val="18"/>
                      <w:szCs w:val="1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noProof/>
                      <w:color w:val="3B3838" w:themeColor="background2" w:themeShade="40"/>
                      <w:sz w:val="18"/>
                      <w:szCs w:val="14"/>
                    </w:rPr>
                    <m:t>7</m:t>
                  </m:r>
                </m:sup>
              </m:sSup>
              <m:r>
                <w:rPr>
                  <w:rFonts w:ascii="Cambria Math" w:hAnsi="Cambria Math"/>
                  <w:noProof/>
                  <w:color w:val="3B3838" w:themeColor="background2" w:themeShade="40"/>
                  <w:sz w:val="18"/>
                  <w:szCs w:val="14"/>
                </w:rPr>
                <m:t>=</m:t>
              </m:r>
              <m:r>
                <w:rPr>
                  <w:rFonts w:ascii="Cambria Math" w:hAnsi="Cambria Math"/>
                  <w:noProof/>
                  <w:color w:val="3B3838" w:themeColor="background2" w:themeShade="40"/>
                  <w:sz w:val="18"/>
                  <w:szCs w:val="14"/>
                </w:rPr>
                <m:t>128</m:t>
              </m:r>
            </m:oMath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 </w:t>
            </w:r>
          </w:p>
          <w:p w14:paraId="7BD33922" w14:textId="1B4ED587" w:rsidR="00D07B6E" w:rsidRPr="00664D34" w:rsidRDefault="00D07B6E" w:rsidP="00B712D5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</w:pPr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Esto significa que necesitamos </w:t>
            </w:r>
            <w:r w:rsidR="00D3305D" w:rsidRPr="00D3305D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7</w:t>
            </w:r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 bits para los hosts. </w:t>
            </w:r>
          </w:p>
          <w:p w14:paraId="7143C443" w14:textId="51E32C7B" w:rsidR="00D07B6E" w:rsidRPr="00D3305D" w:rsidRDefault="00D07B6E" w:rsidP="00B712D5">
            <w:pPr>
              <w:numPr>
                <w:ilvl w:val="0"/>
                <w:numId w:val="18"/>
              </w:numPr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</w:pPr>
            <w:r w:rsidRPr="00C16F07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La máscara de subred será</w:t>
            </w:r>
            <w:r w:rsidRPr="00D3305D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3B3838" w:themeColor="background2" w:themeShade="40"/>
                      <w:sz w:val="18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color w:val="3B3838" w:themeColor="background2" w:themeShade="40"/>
                      <w:sz w:val="18"/>
                      <w:szCs w:val="14"/>
                    </w:rPr>
                    <m:t>/32-</m:t>
                  </m:r>
                  <m:r>
                    <w:rPr>
                      <w:rFonts w:ascii="Cambria Math" w:hAnsi="Cambria Math"/>
                      <w:noProof/>
                      <w:color w:val="3B3838" w:themeColor="background2" w:themeShade="40"/>
                      <w:sz w:val="18"/>
                      <w:szCs w:val="14"/>
                    </w:rPr>
                    <m:t>7</m:t>
                  </m:r>
                </m:e>
              </m:d>
              <m:r>
                <w:rPr>
                  <w:rFonts w:ascii="Cambria Math" w:hAnsi="Cambria Math"/>
                  <w:noProof/>
                  <w:color w:val="3B3838" w:themeColor="background2" w:themeShade="40"/>
                  <w:sz w:val="18"/>
                  <w:szCs w:val="14"/>
                </w:rPr>
                <m:t>=/2</m:t>
              </m:r>
              <m:r>
                <w:rPr>
                  <w:rFonts w:ascii="Cambria Math" w:hAnsi="Cambria Math"/>
                  <w:noProof/>
                  <w:color w:val="3B3838" w:themeColor="background2" w:themeShade="40"/>
                  <w:sz w:val="18"/>
                  <w:szCs w:val="14"/>
                </w:rPr>
                <m:t>5</m:t>
              </m:r>
            </m:oMath>
            <w:r w:rsidRPr="00D3305D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 xml:space="preserve"> </w:t>
            </w:r>
          </w:p>
          <w:p w14:paraId="4FCD225E" w14:textId="6A6B6A89" w:rsidR="00D07B6E" w:rsidRPr="00D3305D" w:rsidRDefault="00D07B6E" w:rsidP="00B712D5">
            <w:pPr>
              <w:numPr>
                <w:ilvl w:val="0"/>
                <w:numId w:val="18"/>
              </w:numPr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</w:pPr>
            <w:r w:rsidRPr="00C16F07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Número de hosts utilizables: </w:t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3B3838" w:themeColor="background2" w:themeShade="40"/>
                      <w:sz w:val="18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color w:val="3B3838" w:themeColor="background2" w:themeShade="40"/>
                      <w:sz w:val="18"/>
                      <w:szCs w:val="1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noProof/>
                      <w:color w:val="3B3838" w:themeColor="background2" w:themeShade="40"/>
                      <w:sz w:val="18"/>
                      <w:szCs w:val="14"/>
                    </w:rPr>
                    <m:t>7</m:t>
                  </m:r>
                </m:sup>
              </m:sSup>
              <m:r>
                <w:rPr>
                  <w:rFonts w:ascii="Cambria Math" w:hAnsi="Cambria Math"/>
                  <w:noProof/>
                  <w:color w:val="3B3838" w:themeColor="background2" w:themeShade="40"/>
                  <w:sz w:val="18"/>
                  <w:szCs w:val="14"/>
                </w:rPr>
                <m:t>-2=</m:t>
              </m:r>
              <m:r>
                <w:rPr>
                  <w:rFonts w:ascii="Cambria Math" w:hAnsi="Cambria Math"/>
                  <w:noProof/>
                  <w:color w:val="3B3838" w:themeColor="background2" w:themeShade="40"/>
                  <w:sz w:val="18"/>
                  <w:szCs w:val="14"/>
                </w:rPr>
                <m:t>126</m:t>
              </m:r>
            </m:oMath>
            <w:r w:rsidRPr="00C16F07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.</w:t>
            </w:r>
          </w:p>
        </w:tc>
        <w:tc>
          <w:tcPr>
            <w:tcW w:w="3450" w:type="dxa"/>
          </w:tcPr>
          <w:p w14:paraId="0BAC5CDF" w14:textId="64385DA2" w:rsidR="00D07B6E" w:rsidRPr="00D3305D" w:rsidRDefault="00D07B6E" w:rsidP="00B712D5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D3305D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u w:val="single"/>
                <w:lang w:val="es-AR"/>
              </w:rPr>
              <w:t>Direccion de red</w:t>
            </w:r>
            <w:r w:rsidRPr="00D3305D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: </w:t>
            </w:r>
            <w:r w:rsidR="00D3305D" w:rsidRPr="00D3305D">
              <w:rPr>
                <w:b w:val="0"/>
                <w:noProof/>
                <w:color w:val="3B3838" w:themeColor="background2" w:themeShade="40"/>
                <w:sz w:val="18"/>
                <w:szCs w:val="14"/>
              </w:rPr>
              <w:t>10.0.1.192/25</w:t>
            </w:r>
          </w:p>
          <w:p w14:paraId="6E739FFD" w14:textId="1FA7D605" w:rsidR="00D07B6E" w:rsidRPr="00D3305D" w:rsidRDefault="00D07B6E" w:rsidP="00B712D5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D3305D">
              <w:rPr>
                <w:b w:val="0"/>
                <w:noProof/>
                <w:color w:val="3B3838" w:themeColor="background2" w:themeShade="40"/>
                <w:sz w:val="18"/>
                <w:szCs w:val="14"/>
                <w:u w:val="single"/>
              </w:rPr>
              <w:t>Mascara de subred</w:t>
            </w:r>
            <w:r w:rsidRPr="00D3305D">
              <w:rPr>
                <w:b w:val="0"/>
                <w:noProof/>
                <w:color w:val="3B3838" w:themeColor="background2" w:themeShade="40"/>
                <w:sz w:val="18"/>
                <w:szCs w:val="14"/>
              </w:rPr>
              <w:t>:</w:t>
            </w:r>
            <w:r w:rsidRPr="00D3305D">
              <w:rPr>
                <w:bCs/>
                <w:noProof/>
                <w:color w:val="3B3838" w:themeColor="background2" w:themeShade="40"/>
                <w:sz w:val="18"/>
                <w:szCs w:val="14"/>
              </w:rPr>
              <w:t xml:space="preserve"> </w:t>
            </w:r>
            <w:r w:rsidR="00D3305D" w:rsidRPr="00D3305D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255.255.255.128</w:t>
            </w:r>
          </w:p>
          <w:p w14:paraId="64CDA9F7" w14:textId="493A218E" w:rsidR="00D07B6E" w:rsidRPr="00D3305D" w:rsidRDefault="00D07B6E" w:rsidP="00B712D5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D3305D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u w:val="single"/>
              </w:rPr>
              <w:t>Rango de hosts</w:t>
            </w:r>
            <w:r w:rsidRPr="00D3305D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 xml:space="preserve">: </w:t>
            </w:r>
            <w:r w:rsidR="00D3305D" w:rsidRPr="00D3305D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10.0.1.193 - 10.0.2.62</w:t>
            </w:r>
          </w:p>
          <w:p w14:paraId="40FE48B7" w14:textId="1E31FDCB" w:rsidR="00D07B6E" w:rsidRPr="00D3305D" w:rsidRDefault="00D07B6E" w:rsidP="00B712D5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D3305D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u w:val="single"/>
              </w:rPr>
              <w:t>Broadcast</w:t>
            </w:r>
            <w:r w:rsidRPr="00D3305D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 xml:space="preserve">: </w:t>
            </w:r>
            <w:r w:rsidR="00D3305D" w:rsidRPr="00D3305D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10.0.2.63</w:t>
            </w:r>
          </w:p>
          <w:p w14:paraId="7638621A" w14:textId="3228223A" w:rsidR="00D07B6E" w:rsidRPr="00D3305D" w:rsidRDefault="00D07B6E" w:rsidP="00B712D5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D3305D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u w:val="single"/>
              </w:rPr>
              <w:t>Host libres</w:t>
            </w:r>
            <w:r w:rsidRPr="00D3305D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 xml:space="preserve">: </w:t>
            </w:r>
            <w:r w:rsidR="00D3305D" w:rsidRPr="00D3305D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56</w:t>
            </w:r>
          </w:p>
        </w:tc>
      </w:tr>
      <w:tr w:rsidR="00D07B6E" w:rsidRPr="00C16F07" w14:paraId="21C1A6F7" w14:textId="77777777" w:rsidTr="00B712D5">
        <w:trPr>
          <w:trHeight w:val="76"/>
        </w:trPr>
        <w:tc>
          <w:tcPr>
            <w:tcW w:w="1340" w:type="dxa"/>
          </w:tcPr>
          <w:p w14:paraId="03EE4928" w14:textId="7D924090" w:rsidR="00D07B6E" w:rsidRPr="00C16F07" w:rsidRDefault="00D07B6E" w:rsidP="00B712D5">
            <w:pPr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D07B6E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Seguridad</w:t>
            </w:r>
          </w:p>
        </w:tc>
        <w:tc>
          <w:tcPr>
            <w:tcW w:w="1096" w:type="dxa"/>
          </w:tcPr>
          <w:p w14:paraId="67794218" w14:textId="192CCFA9" w:rsidR="00D07B6E" w:rsidRPr="00D3305D" w:rsidRDefault="00D07B6E" w:rsidP="00B712D5">
            <w:pPr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D3305D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30</w:t>
            </w:r>
          </w:p>
        </w:tc>
        <w:tc>
          <w:tcPr>
            <w:tcW w:w="4313" w:type="dxa"/>
          </w:tcPr>
          <w:p w14:paraId="31E98642" w14:textId="0659BCFC" w:rsidR="00D07B6E" w:rsidRPr="00664D34" w:rsidRDefault="00D07B6E" w:rsidP="00B712D5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</w:pPr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Necesitamos al menos </w:t>
            </w:r>
            <w:r w:rsidR="00D3305D" w:rsidRPr="00D3305D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3</w:t>
            </w:r>
            <w:r w:rsidRPr="00D3305D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0</w:t>
            </w:r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 + 2 = </w:t>
            </w:r>
            <w:r w:rsidR="00D3305D" w:rsidRPr="00D3305D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3</w:t>
            </w:r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2 direcciones IP. </w:t>
            </w:r>
          </w:p>
          <w:p w14:paraId="66D06F43" w14:textId="3F4BC15C" w:rsidR="00D07B6E" w:rsidRPr="00664D34" w:rsidRDefault="00D07B6E" w:rsidP="00B712D5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</w:pPr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La potencia de 2 más cercana y mayor que </w:t>
            </w:r>
            <w:r w:rsidR="00D3305D" w:rsidRPr="00D3305D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3</w:t>
            </w:r>
            <w:r w:rsidRPr="00D3305D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2</w:t>
            </w:r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 es </w:t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3B3838" w:themeColor="background2" w:themeShade="40"/>
                      <w:sz w:val="18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color w:val="3B3838" w:themeColor="background2" w:themeShade="40"/>
                      <w:sz w:val="18"/>
                      <w:szCs w:val="1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noProof/>
                      <w:color w:val="3B3838" w:themeColor="background2" w:themeShade="40"/>
                      <w:sz w:val="18"/>
                      <w:szCs w:val="14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noProof/>
                  <w:color w:val="3B3838" w:themeColor="background2" w:themeShade="40"/>
                  <w:sz w:val="18"/>
                  <w:szCs w:val="14"/>
                </w:rPr>
                <m:t>=</m:t>
              </m:r>
              <m:r>
                <w:rPr>
                  <w:rFonts w:ascii="Cambria Math" w:hAnsi="Cambria Math"/>
                  <w:noProof/>
                  <w:color w:val="3B3838" w:themeColor="background2" w:themeShade="40"/>
                  <w:sz w:val="18"/>
                  <w:szCs w:val="14"/>
                </w:rPr>
                <m:t>32</m:t>
              </m:r>
            </m:oMath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 </w:t>
            </w:r>
          </w:p>
          <w:p w14:paraId="65493CA6" w14:textId="0774B5F0" w:rsidR="00D07B6E" w:rsidRPr="00664D34" w:rsidRDefault="00D07B6E" w:rsidP="00B712D5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</w:pPr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Esto significa que necesitamos </w:t>
            </w:r>
            <w:r w:rsidR="00D3305D" w:rsidRPr="00D3305D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5</w:t>
            </w:r>
            <w:r w:rsidRPr="00664D34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 bits para los hosts. </w:t>
            </w:r>
          </w:p>
          <w:p w14:paraId="45A887F1" w14:textId="4A706FA2" w:rsidR="00D07B6E" w:rsidRPr="00D3305D" w:rsidRDefault="00D07B6E" w:rsidP="00B712D5">
            <w:pPr>
              <w:numPr>
                <w:ilvl w:val="0"/>
                <w:numId w:val="18"/>
              </w:numPr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</w:pPr>
            <w:r w:rsidRPr="00C16F07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La máscara de subred será</w:t>
            </w:r>
            <w:r w:rsidRPr="00D3305D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3B3838" w:themeColor="background2" w:themeShade="40"/>
                      <w:sz w:val="18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color w:val="3B3838" w:themeColor="background2" w:themeShade="40"/>
                      <w:sz w:val="18"/>
                      <w:szCs w:val="14"/>
                    </w:rPr>
                    <m:t>/32-</m:t>
                  </m:r>
                  <m:r>
                    <w:rPr>
                      <w:rFonts w:ascii="Cambria Math" w:hAnsi="Cambria Math"/>
                      <w:noProof/>
                      <w:color w:val="3B3838" w:themeColor="background2" w:themeShade="40"/>
                      <w:sz w:val="18"/>
                      <w:szCs w:val="14"/>
                    </w:rPr>
                    <m:t>5</m:t>
                  </m:r>
                </m:e>
              </m:d>
              <m:r>
                <w:rPr>
                  <w:rFonts w:ascii="Cambria Math" w:hAnsi="Cambria Math"/>
                  <w:noProof/>
                  <w:color w:val="3B3838" w:themeColor="background2" w:themeShade="40"/>
                  <w:sz w:val="18"/>
                  <w:szCs w:val="14"/>
                </w:rPr>
                <m:t>=/2</m:t>
              </m:r>
              <m:r>
                <w:rPr>
                  <w:rFonts w:ascii="Cambria Math" w:hAnsi="Cambria Math"/>
                  <w:noProof/>
                  <w:color w:val="3B3838" w:themeColor="background2" w:themeShade="40"/>
                  <w:sz w:val="18"/>
                  <w:szCs w:val="14"/>
                </w:rPr>
                <m:t>7</m:t>
              </m:r>
            </m:oMath>
            <w:r w:rsidRPr="00D3305D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 xml:space="preserve"> </w:t>
            </w:r>
          </w:p>
          <w:p w14:paraId="6D740802" w14:textId="487A56DA" w:rsidR="00D07B6E" w:rsidRPr="00D3305D" w:rsidRDefault="00D07B6E" w:rsidP="00B712D5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C16F07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Número de hosts utilizables: </w:t>
            </w:r>
            <m:oMath>
              <m:sSup>
                <m:sSupPr>
                  <m:ctrlPr>
                    <w:rPr>
                      <w:rFonts w:ascii="Cambria Math" w:hAnsi="Cambria Math"/>
                      <w:b w:val="0"/>
                      <w:bCs/>
                      <w:i/>
                      <w:noProof/>
                      <w:color w:val="3B3838" w:themeColor="background2" w:themeShade="40"/>
                      <w:sz w:val="18"/>
                      <w:szCs w:val="14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color w:val="3B3838" w:themeColor="background2" w:themeShade="40"/>
                      <w:sz w:val="18"/>
                      <w:szCs w:val="1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noProof/>
                      <w:color w:val="3B3838" w:themeColor="background2" w:themeShade="40"/>
                      <w:sz w:val="18"/>
                      <w:szCs w:val="14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noProof/>
                  <w:color w:val="3B3838" w:themeColor="background2" w:themeShade="40"/>
                  <w:sz w:val="18"/>
                  <w:szCs w:val="14"/>
                </w:rPr>
                <m:t>-2=</m:t>
              </m:r>
              <m:r>
                <w:rPr>
                  <w:rFonts w:ascii="Cambria Math" w:hAnsi="Cambria Math"/>
                  <w:noProof/>
                  <w:color w:val="3B3838" w:themeColor="background2" w:themeShade="40"/>
                  <w:sz w:val="18"/>
                  <w:szCs w:val="14"/>
                </w:rPr>
                <m:t>30</m:t>
              </m:r>
            </m:oMath>
            <w:r w:rsidRPr="00C16F07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>.</w:t>
            </w:r>
          </w:p>
        </w:tc>
        <w:tc>
          <w:tcPr>
            <w:tcW w:w="3450" w:type="dxa"/>
          </w:tcPr>
          <w:p w14:paraId="17641E4E" w14:textId="35DEDDBC" w:rsidR="00D07B6E" w:rsidRPr="00D3305D" w:rsidRDefault="00D07B6E" w:rsidP="00B712D5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D3305D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u w:val="single"/>
                <w:lang w:val="es-AR"/>
              </w:rPr>
              <w:t>Direccion de red</w:t>
            </w:r>
            <w:r w:rsidRPr="00D3305D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lang w:val="es-AR"/>
              </w:rPr>
              <w:t xml:space="preserve">: </w:t>
            </w:r>
            <w:r w:rsidR="00D3305D" w:rsidRPr="00D3305D">
              <w:rPr>
                <w:b w:val="0"/>
                <w:noProof/>
                <w:color w:val="3B3838" w:themeColor="background2" w:themeShade="40"/>
                <w:sz w:val="18"/>
                <w:szCs w:val="14"/>
              </w:rPr>
              <w:t>10.0.2.64/27</w:t>
            </w:r>
          </w:p>
          <w:p w14:paraId="76EB4743" w14:textId="2B027EC9" w:rsidR="00D07B6E" w:rsidRPr="00D3305D" w:rsidRDefault="00D07B6E" w:rsidP="00B712D5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D3305D">
              <w:rPr>
                <w:b w:val="0"/>
                <w:noProof/>
                <w:color w:val="3B3838" w:themeColor="background2" w:themeShade="40"/>
                <w:sz w:val="18"/>
                <w:szCs w:val="14"/>
                <w:u w:val="single"/>
              </w:rPr>
              <w:t>Mascara de subred</w:t>
            </w:r>
            <w:r w:rsidRPr="00D3305D">
              <w:rPr>
                <w:b w:val="0"/>
                <w:noProof/>
                <w:color w:val="3B3838" w:themeColor="background2" w:themeShade="40"/>
                <w:sz w:val="18"/>
                <w:szCs w:val="14"/>
              </w:rPr>
              <w:t>:</w:t>
            </w:r>
            <w:r w:rsidRPr="00D3305D">
              <w:rPr>
                <w:bCs/>
                <w:noProof/>
                <w:color w:val="3B3838" w:themeColor="background2" w:themeShade="40"/>
                <w:sz w:val="18"/>
                <w:szCs w:val="14"/>
              </w:rPr>
              <w:t xml:space="preserve"> </w:t>
            </w:r>
            <w:r w:rsidR="00D3305D" w:rsidRPr="00D3305D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255.255.255.224</w:t>
            </w:r>
          </w:p>
          <w:p w14:paraId="3B19C6A2" w14:textId="5FFDA5CF" w:rsidR="00D07B6E" w:rsidRPr="00D3305D" w:rsidRDefault="00D07B6E" w:rsidP="00B712D5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D3305D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u w:val="single"/>
              </w:rPr>
              <w:t>Rango de hosts</w:t>
            </w:r>
            <w:r w:rsidRPr="00D3305D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 xml:space="preserve">: </w:t>
            </w:r>
            <w:r w:rsidR="00D3305D" w:rsidRPr="00D3305D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10.0.2.65 - 10.0.2.94</w:t>
            </w:r>
          </w:p>
          <w:p w14:paraId="66E600E7" w14:textId="6B660B2D" w:rsidR="00D07B6E" w:rsidRPr="00D3305D" w:rsidRDefault="00D07B6E" w:rsidP="00B712D5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D3305D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u w:val="single"/>
              </w:rPr>
              <w:t>Broadcast</w:t>
            </w:r>
            <w:r w:rsidRPr="00D3305D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 xml:space="preserve">: </w:t>
            </w:r>
            <w:r w:rsidR="00D3305D" w:rsidRPr="00D3305D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10.0.2.95</w:t>
            </w:r>
          </w:p>
          <w:p w14:paraId="20BD85C5" w14:textId="2995B102" w:rsidR="00D07B6E" w:rsidRPr="00D3305D" w:rsidRDefault="00D07B6E" w:rsidP="00B712D5">
            <w:pPr>
              <w:numPr>
                <w:ilvl w:val="0"/>
                <w:numId w:val="18"/>
              </w:numPr>
              <w:tabs>
                <w:tab w:val="clear" w:pos="720"/>
                <w:tab w:val="num" w:pos="530"/>
              </w:tabs>
              <w:ind w:left="246" w:hanging="246"/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</w:pPr>
            <w:r w:rsidRPr="00D3305D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  <w:u w:val="single"/>
              </w:rPr>
              <w:t>Host libres</w:t>
            </w:r>
            <w:r w:rsidRPr="00D3305D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 xml:space="preserve">: </w:t>
            </w:r>
            <w:r w:rsidR="00D3305D" w:rsidRPr="007D1378">
              <w:rPr>
                <w:b w:val="0"/>
                <w:bCs/>
                <w:noProof/>
                <w:color w:val="3B3838" w:themeColor="background2" w:themeShade="40"/>
                <w:sz w:val="18"/>
                <w:szCs w:val="14"/>
              </w:rPr>
              <w:t>0</w:t>
            </w:r>
          </w:p>
        </w:tc>
      </w:tr>
    </w:tbl>
    <w:p w14:paraId="27D9C6D0" w14:textId="5DB8F9D9" w:rsidR="005239BE" w:rsidRDefault="005239BE" w:rsidP="00D07B6E">
      <w:pPr>
        <w:rPr>
          <w:b w:val="0"/>
          <w:bCs/>
          <w:noProof/>
          <w:color w:val="3B3838" w:themeColor="background2" w:themeShade="40"/>
          <w:sz w:val="24"/>
          <w:szCs w:val="20"/>
        </w:rPr>
      </w:pPr>
    </w:p>
    <w:p w14:paraId="7D5D5E0F" w14:textId="327B067C" w:rsidR="007D1378" w:rsidRDefault="007D1378" w:rsidP="00D07B6E">
      <w:pPr>
        <w:rPr>
          <w:b w:val="0"/>
          <w:bCs/>
          <w:noProof/>
          <w:color w:val="3B3838" w:themeColor="background2" w:themeShade="40"/>
          <w:sz w:val="24"/>
          <w:szCs w:val="20"/>
        </w:rPr>
      </w:pPr>
      <w:r>
        <w:rPr>
          <w:b w:val="0"/>
          <w:bCs/>
          <w:noProof/>
          <w:color w:val="3B3838" w:themeColor="background2" w:themeShade="40"/>
          <w:sz w:val="24"/>
          <w:szCs w:val="20"/>
        </w:rPr>
        <w:t>Cabe destacar que esta implementacion posee una limitante en cuanto a una posible necesidad de ampliacion de host en las siguientes areas:</w:t>
      </w:r>
    </w:p>
    <w:p w14:paraId="7D62B1B1" w14:textId="68DF596D" w:rsidR="007D1378" w:rsidRDefault="007D1378" w:rsidP="007D1378">
      <w:pPr>
        <w:pStyle w:val="Prrafodelista"/>
        <w:numPr>
          <w:ilvl w:val="0"/>
          <w:numId w:val="20"/>
        </w:numPr>
        <w:rPr>
          <w:b w:val="0"/>
          <w:bCs/>
          <w:noProof/>
          <w:color w:val="3B3838" w:themeColor="background2" w:themeShade="40"/>
          <w:sz w:val="24"/>
          <w:szCs w:val="20"/>
        </w:rPr>
      </w:pPr>
      <w:r>
        <w:rPr>
          <w:b w:val="0"/>
          <w:bCs/>
          <w:noProof/>
          <w:color w:val="3B3838" w:themeColor="background2" w:themeShade="40"/>
          <w:sz w:val="24"/>
          <w:szCs w:val="20"/>
        </w:rPr>
        <w:t xml:space="preserve">Búnker </w:t>
      </w:r>
      <w:r w:rsidRPr="007D1378">
        <w:rPr>
          <w:b w:val="0"/>
          <w:bCs/>
          <w:noProof/>
          <w:color w:val="3B3838" w:themeColor="background2" w:themeShade="40"/>
          <w:sz w:val="24"/>
          <w:szCs w:val="20"/>
        </w:rPr>
        <w:t>Fontanarrosa</w:t>
      </w:r>
      <w:r>
        <w:rPr>
          <w:b w:val="0"/>
          <w:bCs/>
          <w:noProof/>
          <w:color w:val="3B3838" w:themeColor="background2" w:themeShade="40"/>
          <w:sz w:val="24"/>
          <w:szCs w:val="20"/>
        </w:rPr>
        <w:t>: Area de seguridad no cuenta con host extras.</w:t>
      </w:r>
    </w:p>
    <w:p w14:paraId="7CA4910E" w14:textId="5B769033" w:rsidR="007D1378" w:rsidRPr="007D1378" w:rsidRDefault="007D1378" w:rsidP="007D1378">
      <w:pPr>
        <w:pStyle w:val="Prrafodelista"/>
        <w:numPr>
          <w:ilvl w:val="0"/>
          <w:numId w:val="20"/>
        </w:numPr>
        <w:rPr>
          <w:b w:val="0"/>
          <w:bCs/>
          <w:noProof/>
          <w:color w:val="3B3838" w:themeColor="background2" w:themeShade="40"/>
          <w:sz w:val="24"/>
          <w:szCs w:val="20"/>
        </w:rPr>
      </w:pPr>
      <w:r w:rsidRPr="007D1378">
        <w:rPr>
          <w:b w:val="0"/>
          <w:bCs/>
          <w:noProof/>
          <w:color w:val="3B3838" w:themeColor="background2" w:themeShade="40"/>
          <w:sz w:val="24"/>
          <w:szCs w:val="20"/>
        </w:rPr>
        <w:t>Búnker Quinterno</w:t>
      </w:r>
      <w:r w:rsidRPr="007D1378">
        <w:rPr>
          <w:b w:val="0"/>
          <w:bCs/>
          <w:noProof/>
          <w:color w:val="3B3838" w:themeColor="background2" w:themeShade="40"/>
          <w:sz w:val="24"/>
          <w:szCs w:val="20"/>
        </w:rPr>
        <w:t xml:space="preserve">: </w:t>
      </w:r>
      <w:r w:rsidRPr="007D1378">
        <w:rPr>
          <w:b w:val="0"/>
          <w:bCs/>
          <w:noProof/>
          <w:color w:val="3B3838" w:themeColor="background2" w:themeShade="40"/>
          <w:sz w:val="24"/>
          <w:szCs w:val="20"/>
        </w:rPr>
        <w:t xml:space="preserve">Area de </w:t>
      </w:r>
      <w:r>
        <w:rPr>
          <w:b w:val="0"/>
          <w:bCs/>
          <w:noProof/>
          <w:color w:val="3B3838" w:themeColor="background2" w:themeShade="40"/>
          <w:sz w:val="24"/>
          <w:szCs w:val="20"/>
        </w:rPr>
        <w:t>cultivo</w:t>
      </w:r>
      <w:r w:rsidRPr="007D1378">
        <w:rPr>
          <w:b w:val="0"/>
          <w:bCs/>
          <w:noProof/>
          <w:color w:val="3B3838" w:themeColor="background2" w:themeShade="40"/>
          <w:sz w:val="24"/>
          <w:szCs w:val="20"/>
        </w:rPr>
        <w:t xml:space="preserve"> cuenta con </w:t>
      </w:r>
      <w:r>
        <w:rPr>
          <w:b w:val="0"/>
          <w:bCs/>
          <w:noProof/>
          <w:color w:val="3B3838" w:themeColor="background2" w:themeShade="40"/>
          <w:sz w:val="24"/>
          <w:szCs w:val="20"/>
        </w:rPr>
        <w:t xml:space="preserve">solo un </w:t>
      </w:r>
      <w:r w:rsidRPr="007D1378">
        <w:rPr>
          <w:b w:val="0"/>
          <w:bCs/>
          <w:noProof/>
          <w:color w:val="3B3838" w:themeColor="background2" w:themeShade="40"/>
          <w:sz w:val="24"/>
          <w:szCs w:val="20"/>
        </w:rPr>
        <w:t>host extra.</w:t>
      </w:r>
    </w:p>
    <w:p w14:paraId="311F892F" w14:textId="3D554651" w:rsidR="00D07B6E" w:rsidRDefault="005825C1" w:rsidP="005825C1">
      <w:pPr>
        <w:pStyle w:val="2Subtitulo"/>
      </w:pPr>
      <w:bookmarkStart w:id="10" w:name="_Toc199486786"/>
      <w:r>
        <w:t>Interconexion entre routers</w:t>
      </w:r>
      <w:r w:rsidR="007D1378">
        <w:t xml:space="preserve"> → </w:t>
      </w:r>
      <w:r w:rsidR="007D1378" w:rsidRPr="005E572A">
        <w:rPr>
          <w:highlight w:val="yellow"/>
        </w:rPr>
        <w:t>En analisis</w:t>
      </w:r>
      <w:bookmarkEnd w:id="10"/>
    </w:p>
    <w:p w14:paraId="16B49AF1" w14:textId="296B875B" w:rsidR="005825C1" w:rsidRDefault="005825C1" w:rsidP="005825C1">
      <w:pPr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</w:pPr>
      <w:r w:rsidRPr="005825C1"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  <w:t>Necesitamos subredes para los enlaces punto a punto entre los routers. Cada enlace requiere 2 direcciones IP utilizables.</w:t>
      </w:r>
    </w:p>
    <w:p w14:paraId="3F53D90E" w14:textId="77777777" w:rsidR="007D1378" w:rsidRPr="007D1378" w:rsidRDefault="007D1378" w:rsidP="007D1378">
      <w:pPr>
        <w:numPr>
          <w:ilvl w:val="0"/>
          <w:numId w:val="22"/>
        </w:numPr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</w:pPr>
      <w:r w:rsidRPr="007D1378"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  <w:t>Necesitamos al menos 2 + 2 = 4 direcciones IP (dirección de red, dos direcciones de host, y dirección de broadcast).</w:t>
      </w:r>
    </w:p>
    <w:p w14:paraId="0EBAB845" w14:textId="77777777" w:rsidR="007D1378" w:rsidRPr="007D1378" w:rsidRDefault="007D1378" w:rsidP="007D1378">
      <w:pPr>
        <w:numPr>
          <w:ilvl w:val="0"/>
          <w:numId w:val="22"/>
        </w:numPr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</w:pPr>
      <w:r w:rsidRPr="007D1378"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  <w:t>La potencia de 2 más cercana y mayor que 4 es 22=4.</w:t>
      </w:r>
    </w:p>
    <w:p w14:paraId="2C3BDBCD" w14:textId="77777777" w:rsidR="007D1378" w:rsidRPr="007D1378" w:rsidRDefault="007D1378" w:rsidP="007D1378">
      <w:pPr>
        <w:numPr>
          <w:ilvl w:val="0"/>
          <w:numId w:val="22"/>
        </w:numPr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</w:pPr>
      <w:r w:rsidRPr="007D1378"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  <w:t>Esto significa que necesitamos 2 bits para los hosts.</w:t>
      </w:r>
    </w:p>
    <w:p w14:paraId="0F6C0BD0" w14:textId="77777777" w:rsidR="007D1378" w:rsidRPr="007D1378" w:rsidRDefault="007D1378" w:rsidP="007D1378">
      <w:pPr>
        <w:numPr>
          <w:ilvl w:val="0"/>
          <w:numId w:val="22"/>
        </w:numPr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</w:pPr>
      <w:r w:rsidRPr="007D1378"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  <w:t>La máscara de subred será /(32−2)=/30.</w:t>
      </w:r>
    </w:p>
    <w:p w14:paraId="3F0DD0DA" w14:textId="77777777" w:rsidR="007D1378" w:rsidRDefault="007D1378" w:rsidP="007D1378">
      <w:pPr>
        <w:numPr>
          <w:ilvl w:val="0"/>
          <w:numId w:val="22"/>
        </w:numPr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</w:pPr>
      <w:r w:rsidRPr="007D1378"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  <w:t>Número de hosts utilizables: 22−2=2.</w:t>
      </w:r>
    </w:p>
    <w:p w14:paraId="20023EFE" w14:textId="77777777" w:rsidR="0021354A" w:rsidRPr="007D1378" w:rsidRDefault="0021354A" w:rsidP="0021354A">
      <w:pPr>
        <w:ind w:left="720"/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</w:pPr>
    </w:p>
    <w:p w14:paraId="10120E12" w14:textId="77777777" w:rsidR="007D1378" w:rsidRPr="007D1378" w:rsidRDefault="007D1378" w:rsidP="007D1378">
      <w:pPr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</w:pPr>
      <w:r w:rsidRPr="007D1378">
        <w:rPr>
          <w:bCs/>
          <w:noProof/>
          <w:color w:val="3B3838" w:themeColor="background2" w:themeShade="40"/>
          <w:sz w:val="24"/>
          <w:szCs w:val="20"/>
          <w:lang w:val="es-AR"/>
        </w:rPr>
        <w:t>1. Enlace Búnker Quino - Búnker Quinterno:</w:t>
      </w:r>
    </w:p>
    <w:p w14:paraId="1FB277F9" w14:textId="77777777" w:rsidR="007D1378" w:rsidRPr="007D1378" w:rsidRDefault="007D1378" w:rsidP="007D1378">
      <w:pPr>
        <w:numPr>
          <w:ilvl w:val="0"/>
          <w:numId w:val="23"/>
        </w:numPr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</w:pPr>
      <w:r w:rsidRPr="007D1378">
        <w:rPr>
          <w:bCs/>
          <w:noProof/>
          <w:color w:val="3B3838" w:themeColor="background2" w:themeShade="40"/>
          <w:sz w:val="24"/>
          <w:szCs w:val="20"/>
          <w:lang w:val="es-AR"/>
        </w:rPr>
        <w:t>Dirección de Red:</w:t>
      </w:r>
      <w:r w:rsidRPr="007D1378"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  <w:t xml:space="preserve"> 10.0.2.96/30 (La siguiente subred disponible después de 10.0.2.95)</w:t>
      </w:r>
    </w:p>
    <w:p w14:paraId="1CB13E1C" w14:textId="77777777" w:rsidR="007D1378" w:rsidRPr="007D1378" w:rsidRDefault="007D1378" w:rsidP="007D1378">
      <w:pPr>
        <w:numPr>
          <w:ilvl w:val="0"/>
          <w:numId w:val="23"/>
        </w:numPr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</w:pPr>
      <w:r w:rsidRPr="007D1378">
        <w:rPr>
          <w:bCs/>
          <w:noProof/>
          <w:color w:val="3B3838" w:themeColor="background2" w:themeShade="40"/>
          <w:sz w:val="24"/>
          <w:szCs w:val="20"/>
          <w:lang w:val="es-AR"/>
        </w:rPr>
        <w:t>Rango de Hosts:</w:t>
      </w:r>
      <w:r w:rsidRPr="007D1378"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  <w:t xml:space="preserve"> 10.0.2.97 - 10.0.2.98</w:t>
      </w:r>
    </w:p>
    <w:p w14:paraId="56A889EB" w14:textId="77777777" w:rsidR="007D1378" w:rsidRPr="007D1378" w:rsidRDefault="007D1378" w:rsidP="007D1378">
      <w:pPr>
        <w:numPr>
          <w:ilvl w:val="0"/>
          <w:numId w:val="23"/>
        </w:numPr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</w:pPr>
      <w:r w:rsidRPr="007D1378">
        <w:rPr>
          <w:bCs/>
          <w:noProof/>
          <w:color w:val="3B3838" w:themeColor="background2" w:themeShade="40"/>
          <w:sz w:val="24"/>
          <w:szCs w:val="20"/>
          <w:lang w:val="es-AR"/>
        </w:rPr>
        <w:t>Broadcast:</w:t>
      </w:r>
      <w:r w:rsidRPr="007D1378"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  <w:t xml:space="preserve"> 10.0.2.99</w:t>
      </w:r>
    </w:p>
    <w:p w14:paraId="1ABFDCBB" w14:textId="77777777" w:rsidR="007D1378" w:rsidRDefault="007D1378" w:rsidP="007D1378">
      <w:pPr>
        <w:numPr>
          <w:ilvl w:val="0"/>
          <w:numId w:val="23"/>
        </w:numPr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</w:pPr>
      <w:r w:rsidRPr="007D1378">
        <w:rPr>
          <w:bCs/>
          <w:noProof/>
          <w:color w:val="3B3838" w:themeColor="background2" w:themeShade="40"/>
          <w:sz w:val="24"/>
          <w:szCs w:val="20"/>
          <w:lang w:val="es-AR"/>
        </w:rPr>
        <w:t>Máscara de Subred:</w:t>
      </w:r>
      <w:r w:rsidRPr="007D1378"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  <w:t xml:space="preserve"> 255.255.255.252</w:t>
      </w:r>
    </w:p>
    <w:p w14:paraId="12376F5D" w14:textId="77777777" w:rsidR="0021354A" w:rsidRPr="007D1378" w:rsidRDefault="0021354A" w:rsidP="0021354A">
      <w:pPr>
        <w:ind w:left="720"/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</w:pPr>
    </w:p>
    <w:p w14:paraId="4D83BC0A" w14:textId="77777777" w:rsidR="007D1378" w:rsidRPr="007D1378" w:rsidRDefault="007D1378" w:rsidP="007D1378">
      <w:pPr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</w:pPr>
      <w:r w:rsidRPr="007D1378">
        <w:rPr>
          <w:bCs/>
          <w:noProof/>
          <w:color w:val="3B3838" w:themeColor="background2" w:themeShade="40"/>
          <w:sz w:val="24"/>
          <w:szCs w:val="20"/>
          <w:lang w:val="es-AR"/>
        </w:rPr>
        <w:t>2. Enlace Búnker Quino - Búnker Fontanarrosa:</w:t>
      </w:r>
    </w:p>
    <w:p w14:paraId="51D197C2" w14:textId="77777777" w:rsidR="007D1378" w:rsidRPr="007D1378" w:rsidRDefault="007D1378" w:rsidP="007D1378">
      <w:pPr>
        <w:numPr>
          <w:ilvl w:val="0"/>
          <w:numId w:val="24"/>
        </w:numPr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</w:pPr>
      <w:r w:rsidRPr="007D1378">
        <w:rPr>
          <w:bCs/>
          <w:noProof/>
          <w:color w:val="3B3838" w:themeColor="background2" w:themeShade="40"/>
          <w:sz w:val="24"/>
          <w:szCs w:val="20"/>
          <w:lang w:val="es-AR"/>
        </w:rPr>
        <w:t>Dirección de Red:</w:t>
      </w:r>
      <w:r w:rsidRPr="007D1378"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  <w:t xml:space="preserve"> 10.0.2.100/30 (La siguiente subred disponible después de 10.0.2.99)</w:t>
      </w:r>
    </w:p>
    <w:p w14:paraId="70B7DC4B" w14:textId="77777777" w:rsidR="007D1378" w:rsidRPr="007D1378" w:rsidRDefault="007D1378" w:rsidP="007D1378">
      <w:pPr>
        <w:numPr>
          <w:ilvl w:val="0"/>
          <w:numId w:val="24"/>
        </w:numPr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</w:pPr>
      <w:r w:rsidRPr="007D1378">
        <w:rPr>
          <w:bCs/>
          <w:noProof/>
          <w:color w:val="3B3838" w:themeColor="background2" w:themeShade="40"/>
          <w:sz w:val="24"/>
          <w:szCs w:val="20"/>
          <w:lang w:val="es-AR"/>
        </w:rPr>
        <w:t>Rango de Hosts:</w:t>
      </w:r>
      <w:r w:rsidRPr="007D1378"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  <w:t xml:space="preserve"> 10.0.2.101 - 10.0.2.102</w:t>
      </w:r>
    </w:p>
    <w:p w14:paraId="588B1BE3" w14:textId="77777777" w:rsidR="007D1378" w:rsidRPr="007D1378" w:rsidRDefault="007D1378" w:rsidP="007D1378">
      <w:pPr>
        <w:numPr>
          <w:ilvl w:val="0"/>
          <w:numId w:val="24"/>
        </w:numPr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</w:pPr>
      <w:r w:rsidRPr="007D1378">
        <w:rPr>
          <w:bCs/>
          <w:noProof/>
          <w:color w:val="3B3838" w:themeColor="background2" w:themeShade="40"/>
          <w:sz w:val="24"/>
          <w:szCs w:val="20"/>
          <w:lang w:val="es-AR"/>
        </w:rPr>
        <w:t>Broadcast:</w:t>
      </w:r>
      <w:r w:rsidRPr="007D1378"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  <w:t xml:space="preserve"> 10.0.2.103</w:t>
      </w:r>
    </w:p>
    <w:p w14:paraId="311B6B20" w14:textId="1124E537" w:rsidR="005825C1" w:rsidRPr="007D1378" w:rsidRDefault="007D1378" w:rsidP="005825C1">
      <w:pPr>
        <w:numPr>
          <w:ilvl w:val="0"/>
          <w:numId w:val="24"/>
        </w:numPr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</w:pPr>
      <w:r w:rsidRPr="007D1378">
        <w:rPr>
          <w:bCs/>
          <w:noProof/>
          <w:color w:val="3B3838" w:themeColor="background2" w:themeShade="40"/>
          <w:sz w:val="24"/>
          <w:szCs w:val="20"/>
          <w:lang w:val="es-AR"/>
        </w:rPr>
        <w:t>Máscara de Subred:</w:t>
      </w:r>
      <w:r w:rsidRPr="007D1378"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  <w:t xml:space="preserve"> 255.255.255.252</w:t>
      </w:r>
      <w:r w:rsidR="005825C1" w:rsidRPr="007D1378"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  <w:tab/>
      </w:r>
    </w:p>
    <w:p w14:paraId="7B4AE013" w14:textId="0E5352CB" w:rsidR="005825C1" w:rsidRDefault="005825C1" w:rsidP="005825C1">
      <w:pPr>
        <w:pStyle w:val="2Subtitulo"/>
      </w:pPr>
      <w:bookmarkStart w:id="11" w:name="_Toc199486787"/>
      <w:r w:rsidRPr="005825C1">
        <w:lastRenderedPageBreak/>
        <w:t>Subred para Servidores Centrales (Búnker Quino)</w:t>
      </w:r>
      <w:r w:rsidR="007D1378">
        <w:t xml:space="preserve"> → </w:t>
      </w:r>
      <w:r w:rsidR="007D1378" w:rsidRPr="005E572A">
        <w:rPr>
          <w:highlight w:val="yellow"/>
        </w:rPr>
        <w:t>En</w:t>
      </w:r>
      <w:r w:rsidR="007D1378" w:rsidRPr="005E572A">
        <w:rPr>
          <w:highlight w:val="yellow"/>
        </w:rPr>
        <w:t xml:space="preserve"> analisis</w:t>
      </w:r>
      <w:bookmarkEnd w:id="11"/>
    </w:p>
    <w:p w14:paraId="6D5D35CA" w14:textId="77777777" w:rsidR="007D1378" w:rsidRPr="007D1378" w:rsidRDefault="007D1378" w:rsidP="007D1378">
      <w:pPr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</w:pPr>
      <w:r w:rsidRPr="007D1378"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  <w:t>Los servidores (Servidor de Datos, Servidor de Comunicaciones) son críticos. Lo más seguro y gestionable es darles su propia subred. Como son 2, una subred /30 sería suficiente, pero para prever un pequeño crecimiento o servicios adicionales (como un servidor DNS si no lo colocamos en el de comunicaciones, o un servidor web dedicado), una /29 podría ser útil.</w:t>
      </w:r>
    </w:p>
    <w:p w14:paraId="2BE56851" w14:textId="77777777" w:rsidR="007D1378" w:rsidRPr="007D1378" w:rsidRDefault="007D1378" w:rsidP="007D1378">
      <w:pPr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</w:pPr>
    </w:p>
    <w:p w14:paraId="3247E481" w14:textId="6C80FC2B" w:rsidR="007D1378" w:rsidRPr="007D1378" w:rsidRDefault="007D1378" w:rsidP="007D1378">
      <w:pPr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</w:pPr>
      <w:r w:rsidRPr="007D1378"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  <w:t xml:space="preserve">Necesitamos al menos 2 + 2 = 4 direcciones utilizables (para 2 servidores + quizás algo extra). Una subred /29 nos da </w:t>
      </w:r>
      <m:oMath>
        <m:sSup>
          <m:sSupPr>
            <m:ctrlPr>
              <w:rPr>
                <w:rFonts w:ascii="Cambria Math" w:hAnsi="Cambria Math"/>
                <w:b w:val="0"/>
                <w:bCs/>
                <w:i/>
                <w:noProof/>
                <w:color w:val="3B3838" w:themeColor="background2" w:themeShade="40"/>
                <w:sz w:val="24"/>
                <w:szCs w:val="20"/>
                <w:lang w:val="es-AR"/>
              </w:rPr>
            </m:ctrlPr>
          </m:sSupPr>
          <m:e>
            <m:r>
              <w:rPr>
                <w:rFonts w:ascii="Cambria Math" w:hAnsi="Cambria Math"/>
                <w:noProof/>
                <w:color w:val="3B3838" w:themeColor="background2" w:themeShade="40"/>
                <w:sz w:val="24"/>
                <w:szCs w:val="20"/>
                <w:lang w:val="es-AR"/>
              </w:rPr>
              <m:t>2</m:t>
            </m:r>
          </m:e>
          <m:sup>
            <m:r>
              <w:rPr>
                <w:rFonts w:ascii="Cambria Math" w:hAnsi="Cambria Math"/>
                <w:noProof/>
                <w:color w:val="3B3838" w:themeColor="background2" w:themeShade="40"/>
                <w:sz w:val="24"/>
                <w:szCs w:val="20"/>
                <w:lang w:val="es-AR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noProof/>
            <w:color w:val="3B3838" w:themeColor="background2" w:themeShade="40"/>
            <w:sz w:val="24"/>
            <w:szCs w:val="20"/>
            <w:lang w:val="es-AR"/>
          </w:rPr>
          <m:t>-2=6</m:t>
        </m:r>
      </m:oMath>
      <w:r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  <w:t xml:space="preserve"> </w:t>
      </w:r>
      <w:r w:rsidRPr="007D1378"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  <w:t>hosts utilizables, lo cual es más que suficiente y flexible.</w:t>
      </w:r>
    </w:p>
    <w:p w14:paraId="41FB68EB" w14:textId="77777777" w:rsidR="007D1378" w:rsidRDefault="007D1378" w:rsidP="007D1378">
      <w:pPr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</w:pPr>
    </w:p>
    <w:p w14:paraId="64E2F709" w14:textId="64F4DB88" w:rsidR="007D1378" w:rsidRPr="007D1378" w:rsidRDefault="007D1378" w:rsidP="007D1378">
      <w:pPr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</w:pPr>
      <w:r w:rsidRPr="007D1378"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  <w:t>Subred de Servidores (Búnker Quino):</w:t>
      </w:r>
    </w:p>
    <w:p w14:paraId="722C1166" w14:textId="77777777" w:rsidR="007D1378" w:rsidRPr="007D1378" w:rsidRDefault="007D1378" w:rsidP="007D1378">
      <w:pPr>
        <w:pStyle w:val="Prrafodelista"/>
        <w:numPr>
          <w:ilvl w:val="0"/>
          <w:numId w:val="21"/>
        </w:numPr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</w:pPr>
      <w:r w:rsidRPr="007D1378"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  <w:t>Dirección de Red: 10.0.2.104/29 (La siguiente subred disponible después de 10.0.2.103)</w:t>
      </w:r>
    </w:p>
    <w:p w14:paraId="1FA45CEF" w14:textId="77777777" w:rsidR="007D1378" w:rsidRPr="007D1378" w:rsidRDefault="007D1378" w:rsidP="007D1378">
      <w:pPr>
        <w:pStyle w:val="Prrafodelista"/>
        <w:numPr>
          <w:ilvl w:val="0"/>
          <w:numId w:val="21"/>
        </w:numPr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</w:pPr>
      <w:r w:rsidRPr="007D1378"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  <w:t>Rango de Hosts: 10.0.2.105 - 10.0.2.110</w:t>
      </w:r>
    </w:p>
    <w:p w14:paraId="7F8DFF6F" w14:textId="77777777" w:rsidR="007D1378" w:rsidRPr="007D1378" w:rsidRDefault="007D1378" w:rsidP="007D1378">
      <w:pPr>
        <w:pStyle w:val="Prrafodelista"/>
        <w:numPr>
          <w:ilvl w:val="0"/>
          <w:numId w:val="21"/>
        </w:numPr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</w:pPr>
      <w:r w:rsidRPr="007D1378"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  <w:t>Broadcast: 10.0.2.111</w:t>
      </w:r>
    </w:p>
    <w:p w14:paraId="2CF98408" w14:textId="058D3186" w:rsidR="005825C1" w:rsidRPr="007D1378" w:rsidRDefault="007D1378" w:rsidP="007D1378">
      <w:pPr>
        <w:pStyle w:val="Prrafodelista"/>
        <w:numPr>
          <w:ilvl w:val="0"/>
          <w:numId w:val="21"/>
        </w:numPr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</w:pPr>
      <w:r w:rsidRPr="007D1378">
        <w:rPr>
          <w:b w:val="0"/>
          <w:bCs/>
          <w:noProof/>
          <w:color w:val="3B3838" w:themeColor="background2" w:themeShade="40"/>
          <w:sz w:val="24"/>
          <w:szCs w:val="20"/>
          <w:lang w:val="es-AR"/>
        </w:rPr>
        <w:t>Máscara de Subred: 255.255.255.248</w:t>
      </w:r>
    </w:p>
    <w:sectPr w:rsidR="005825C1" w:rsidRPr="007D1378" w:rsidSect="00AB02A7">
      <w:headerReference w:type="default" r:id="rId11"/>
      <w:footerReference w:type="default" r:id="rId12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9450D4" w14:textId="77777777" w:rsidR="004B23CB" w:rsidRDefault="004B23CB">
      <w:r>
        <w:separator/>
      </w:r>
    </w:p>
    <w:p w14:paraId="3EEDC15D" w14:textId="77777777" w:rsidR="004B23CB" w:rsidRDefault="004B23CB"/>
  </w:endnote>
  <w:endnote w:type="continuationSeparator" w:id="0">
    <w:p w14:paraId="5AE5708F" w14:textId="77777777" w:rsidR="004B23CB" w:rsidRDefault="004B23CB">
      <w:r>
        <w:continuationSeparator/>
      </w:r>
    </w:p>
    <w:p w14:paraId="2F1BF3BE" w14:textId="77777777" w:rsidR="004B23CB" w:rsidRDefault="004B2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noProof/>
      </w:rPr>
      <w:id w:val="-890194395"/>
      <w:docPartObj>
        <w:docPartGallery w:val="Page Numbers (Bottom of Page)"/>
        <w:docPartUnique/>
      </w:docPartObj>
    </w:sdtPr>
    <w:sdtContent>
      <w:p w14:paraId="3D780BC6" w14:textId="77777777" w:rsidR="00F8302D" w:rsidRDefault="00DF027C" w:rsidP="00F8302D">
        <w:pPr>
          <w:pStyle w:val="Piedepgina"/>
          <w:jc w:val="center"/>
          <w:rPr>
            <w:noProof/>
            <w:lang w:bidi="es-ES"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  <w:p w14:paraId="416887EA" w14:textId="77777777" w:rsidR="00DF027C" w:rsidRPr="00F8302D" w:rsidRDefault="00000000" w:rsidP="00F8302D">
        <w:pPr>
          <w:pStyle w:val="Piedepgina"/>
          <w:jc w:val="center"/>
          <w:rPr>
            <w:noProof/>
            <w:sz w:val="8"/>
            <w:szCs w:val="4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A8F825" w14:textId="77777777" w:rsidR="004B23CB" w:rsidRDefault="004B23CB">
      <w:r>
        <w:separator/>
      </w:r>
    </w:p>
    <w:p w14:paraId="15446C46" w14:textId="77777777" w:rsidR="004B23CB" w:rsidRDefault="004B23CB"/>
  </w:footnote>
  <w:footnote w:type="continuationSeparator" w:id="0">
    <w:p w14:paraId="31612D3A" w14:textId="77777777" w:rsidR="004B23CB" w:rsidRDefault="004B23CB">
      <w:r>
        <w:continuationSeparator/>
      </w:r>
    </w:p>
    <w:p w14:paraId="7810D020" w14:textId="77777777" w:rsidR="004B23CB" w:rsidRDefault="004B2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4F79CDC1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7655AA79" w14:textId="77777777" w:rsidR="00D077E9" w:rsidRDefault="00D077E9">
          <w:pPr>
            <w:pStyle w:val="Encabezado"/>
            <w:rPr>
              <w:noProof/>
            </w:rPr>
          </w:pPr>
        </w:p>
      </w:tc>
    </w:tr>
  </w:tbl>
  <w:p w14:paraId="0ED7513D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3109B"/>
    <w:multiLevelType w:val="hybridMultilevel"/>
    <w:tmpl w:val="5E7AF8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A7E75"/>
    <w:multiLevelType w:val="hybridMultilevel"/>
    <w:tmpl w:val="5D3A05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5258B"/>
    <w:multiLevelType w:val="multilevel"/>
    <w:tmpl w:val="EC98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F3AFB"/>
    <w:multiLevelType w:val="multilevel"/>
    <w:tmpl w:val="BA30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56ECB"/>
    <w:multiLevelType w:val="hybridMultilevel"/>
    <w:tmpl w:val="97C60D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70774"/>
    <w:multiLevelType w:val="hybridMultilevel"/>
    <w:tmpl w:val="2B908FF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837F5B"/>
    <w:multiLevelType w:val="hybridMultilevel"/>
    <w:tmpl w:val="4DC016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73A03"/>
    <w:multiLevelType w:val="hybridMultilevel"/>
    <w:tmpl w:val="96001D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F6697D"/>
    <w:multiLevelType w:val="hybridMultilevel"/>
    <w:tmpl w:val="373E90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C17E88"/>
    <w:multiLevelType w:val="hybridMultilevel"/>
    <w:tmpl w:val="EB9450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2E5E9D"/>
    <w:multiLevelType w:val="hybridMultilevel"/>
    <w:tmpl w:val="0450D4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E8366F"/>
    <w:multiLevelType w:val="multilevel"/>
    <w:tmpl w:val="EA7E8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D66123"/>
    <w:multiLevelType w:val="hybridMultilevel"/>
    <w:tmpl w:val="A3A0C20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183EA3"/>
    <w:multiLevelType w:val="hybridMultilevel"/>
    <w:tmpl w:val="48AA0B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880D11"/>
    <w:multiLevelType w:val="multilevel"/>
    <w:tmpl w:val="D6C84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2E7D10"/>
    <w:multiLevelType w:val="hybridMultilevel"/>
    <w:tmpl w:val="57D027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3B56F7"/>
    <w:multiLevelType w:val="hybridMultilevel"/>
    <w:tmpl w:val="26E442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27223B"/>
    <w:multiLevelType w:val="hybridMultilevel"/>
    <w:tmpl w:val="6B16826E"/>
    <w:lvl w:ilvl="0" w:tplc="1B3E61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2176A9"/>
    <w:multiLevelType w:val="hybridMultilevel"/>
    <w:tmpl w:val="133C20F0"/>
    <w:lvl w:ilvl="0" w:tplc="2C0A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9" w15:restartNumberingAfterBreak="0">
    <w:nsid w:val="702F08DC"/>
    <w:multiLevelType w:val="hybridMultilevel"/>
    <w:tmpl w:val="FD24E3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A41E2B"/>
    <w:multiLevelType w:val="hybridMultilevel"/>
    <w:tmpl w:val="17BA95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2F142C"/>
    <w:multiLevelType w:val="hybridMultilevel"/>
    <w:tmpl w:val="175444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E562FE"/>
    <w:multiLevelType w:val="hybridMultilevel"/>
    <w:tmpl w:val="E2BCC3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CA389B"/>
    <w:multiLevelType w:val="multilevel"/>
    <w:tmpl w:val="9E94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0357997">
    <w:abstractNumId w:val="22"/>
  </w:num>
  <w:num w:numId="2" w16cid:durableId="1122964460">
    <w:abstractNumId w:val="16"/>
  </w:num>
  <w:num w:numId="3" w16cid:durableId="1027944140">
    <w:abstractNumId w:val="20"/>
  </w:num>
  <w:num w:numId="4" w16cid:durableId="7022341">
    <w:abstractNumId w:val="4"/>
  </w:num>
  <w:num w:numId="5" w16cid:durableId="99616779">
    <w:abstractNumId w:val="6"/>
  </w:num>
  <w:num w:numId="6" w16cid:durableId="799425236">
    <w:abstractNumId w:val="19"/>
  </w:num>
  <w:num w:numId="7" w16cid:durableId="1039207141">
    <w:abstractNumId w:val="7"/>
  </w:num>
  <w:num w:numId="8" w16cid:durableId="545222236">
    <w:abstractNumId w:val="5"/>
  </w:num>
  <w:num w:numId="9" w16cid:durableId="1748263447">
    <w:abstractNumId w:val="12"/>
  </w:num>
  <w:num w:numId="10" w16cid:durableId="946545517">
    <w:abstractNumId w:val="9"/>
  </w:num>
  <w:num w:numId="11" w16cid:durableId="172184169">
    <w:abstractNumId w:val="10"/>
  </w:num>
  <w:num w:numId="12" w16cid:durableId="1146358342">
    <w:abstractNumId w:val="13"/>
  </w:num>
  <w:num w:numId="13" w16cid:durableId="2120446318">
    <w:abstractNumId w:val="17"/>
  </w:num>
  <w:num w:numId="14" w16cid:durableId="60564440">
    <w:abstractNumId w:val="8"/>
  </w:num>
  <w:num w:numId="15" w16cid:durableId="1503202864">
    <w:abstractNumId w:val="18"/>
  </w:num>
  <w:num w:numId="16" w16cid:durableId="177546404">
    <w:abstractNumId w:val="15"/>
  </w:num>
  <w:num w:numId="17" w16cid:durableId="1625967079">
    <w:abstractNumId w:val="21"/>
  </w:num>
  <w:num w:numId="18" w16cid:durableId="1466117300">
    <w:abstractNumId w:val="11"/>
  </w:num>
  <w:num w:numId="19" w16cid:durableId="1117681775">
    <w:abstractNumId w:val="3"/>
  </w:num>
  <w:num w:numId="20" w16cid:durableId="551111534">
    <w:abstractNumId w:val="0"/>
  </w:num>
  <w:num w:numId="21" w16cid:durableId="141389434">
    <w:abstractNumId w:val="1"/>
  </w:num>
  <w:num w:numId="22" w16cid:durableId="1895459383">
    <w:abstractNumId w:val="14"/>
  </w:num>
  <w:num w:numId="23" w16cid:durableId="1929196286">
    <w:abstractNumId w:val="2"/>
  </w:num>
  <w:num w:numId="24" w16cid:durableId="7065645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displayBackgroundShape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A1"/>
    <w:rsid w:val="0002232E"/>
    <w:rsid w:val="0002482E"/>
    <w:rsid w:val="00050324"/>
    <w:rsid w:val="00051F29"/>
    <w:rsid w:val="00060850"/>
    <w:rsid w:val="000703DE"/>
    <w:rsid w:val="000747A0"/>
    <w:rsid w:val="000803CB"/>
    <w:rsid w:val="00084F62"/>
    <w:rsid w:val="0009500E"/>
    <w:rsid w:val="00097B9C"/>
    <w:rsid w:val="000A0150"/>
    <w:rsid w:val="000A4307"/>
    <w:rsid w:val="000B3D3E"/>
    <w:rsid w:val="000C12F1"/>
    <w:rsid w:val="000E1035"/>
    <w:rsid w:val="000E2DCD"/>
    <w:rsid w:val="000E6326"/>
    <w:rsid w:val="000E63C9"/>
    <w:rsid w:val="000E7371"/>
    <w:rsid w:val="00102DA1"/>
    <w:rsid w:val="00126A13"/>
    <w:rsid w:val="00130E9D"/>
    <w:rsid w:val="00137C3E"/>
    <w:rsid w:val="001419D7"/>
    <w:rsid w:val="00141C46"/>
    <w:rsid w:val="00150A6D"/>
    <w:rsid w:val="00157188"/>
    <w:rsid w:val="00175C07"/>
    <w:rsid w:val="0017781C"/>
    <w:rsid w:val="00185B35"/>
    <w:rsid w:val="0018624B"/>
    <w:rsid w:val="001C4402"/>
    <w:rsid w:val="001D5FD5"/>
    <w:rsid w:val="001E376D"/>
    <w:rsid w:val="001F2BC8"/>
    <w:rsid w:val="001F5CB9"/>
    <w:rsid w:val="001F5F6B"/>
    <w:rsid w:val="00203A8F"/>
    <w:rsid w:val="0021354A"/>
    <w:rsid w:val="00224245"/>
    <w:rsid w:val="002279A4"/>
    <w:rsid w:val="0023150C"/>
    <w:rsid w:val="00232281"/>
    <w:rsid w:val="00232F34"/>
    <w:rsid w:val="00243EBC"/>
    <w:rsid w:val="00246A35"/>
    <w:rsid w:val="0025557C"/>
    <w:rsid w:val="00255E11"/>
    <w:rsid w:val="0025672A"/>
    <w:rsid w:val="0025693E"/>
    <w:rsid w:val="00284348"/>
    <w:rsid w:val="00293BBD"/>
    <w:rsid w:val="00297DE9"/>
    <w:rsid w:val="002A7232"/>
    <w:rsid w:val="002D4E61"/>
    <w:rsid w:val="002E207C"/>
    <w:rsid w:val="002E3C46"/>
    <w:rsid w:val="002F51F5"/>
    <w:rsid w:val="002F744B"/>
    <w:rsid w:val="00311062"/>
    <w:rsid w:val="00312137"/>
    <w:rsid w:val="00312350"/>
    <w:rsid w:val="00330359"/>
    <w:rsid w:val="0033762F"/>
    <w:rsid w:val="00340A49"/>
    <w:rsid w:val="00343142"/>
    <w:rsid w:val="00343C08"/>
    <w:rsid w:val="003510FD"/>
    <w:rsid w:val="00357085"/>
    <w:rsid w:val="00360494"/>
    <w:rsid w:val="00362FD5"/>
    <w:rsid w:val="00366C7E"/>
    <w:rsid w:val="003710CF"/>
    <w:rsid w:val="00384EA3"/>
    <w:rsid w:val="00387B6E"/>
    <w:rsid w:val="0039189A"/>
    <w:rsid w:val="003A39A1"/>
    <w:rsid w:val="003A7A4F"/>
    <w:rsid w:val="003B0B25"/>
    <w:rsid w:val="003B6F1C"/>
    <w:rsid w:val="003C095A"/>
    <w:rsid w:val="003C2191"/>
    <w:rsid w:val="003C478C"/>
    <w:rsid w:val="003C497A"/>
    <w:rsid w:val="003C4D7C"/>
    <w:rsid w:val="003D14E9"/>
    <w:rsid w:val="003D3863"/>
    <w:rsid w:val="003D7CC7"/>
    <w:rsid w:val="003F401C"/>
    <w:rsid w:val="004110DE"/>
    <w:rsid w:val="00415460"/>
    <w:rsid w:val="004352CD"/>
    <w:rsid w:val="0044085A"/>
    <w:rsid w:val="00453907"/>
    <w:rsid w:val="00455FEA"/>
    <w:rsid w:val="004603F5"/>
    <w:rsid w:val="004671CC"/>
    <w:rsid w:val="004B1751"/>
    <w:rsid w:val="004B21A5"/>
    <w:rsid w:val="004B23CB"/>
    <w:rsid w:val="004B3CF8"/>
    <w:rsid w:val="004B736F"/>
    <w:rsid w:val="004C2CCD"/>
    <w:rsid w:val="004E5FEE"/>
    <w:rsid w:val="004F0F76"/>
    <w:rsid w:val="00502BEF"/>
    <w:rsid w:val="005037F0"/>
    <w:rsid w:val="00506465"/>
    <w:rsid w:val="00516A86"/>
    <w:rsid w:val="00521461"/>
    <w:rsid w:val="005239BE"/>
    <w:rsid w:val="005275F6"/>
    <w:rsid w:val="00527720"/>
    <w:rsid w:val="005325A9"/>
    <w:rsid w:val="005350CF"/>
    <w:rsid w:val="005457F8"/>
    <w:rsid w:val="00572102"/>
    <w:rsid w:val="00580E63"/>
    <w:rsid w:val="005825C1"/>
    <w:rsid w:val="00586041"/>
    <w:rsid w:val="005B4F73"/>
    <w:rsid w:val="005D0D2E"/>
    <w:rsid w:val="005E572A"/>
    <w:rsid w:val="005F05DA"/>
    <w:rsid w:val="005F1BB0"/>
    <w:rsid w:val="005F6CB4"/>
    <w:rsid w:val="006007C1"/>
    <w:rsid w:val="006042D8"/>
    <w:rsid w:val="00607072"/>
    <w:rsid w:val="00611E1F"/>
    <w:rsid w:val="00620498"/>
    <w:rsid w:val="00621A6E"/>
    <w:rsid w:val="0063058C"/>
    <w:rsid w:val="00631A5D"/>
    <w:rsid w:val="006450B9"/>
    <w:rsid w:val="00654E33"/>
    <w:rsid w:val="00656C4D"/>
    <w:rsid w:val="00664D34"/>
    <w:rsid w:val="0067543B"/>
    <w:rsid w:val="006A704E"/>
    <w:rsid w:val="006B4AB5"/>
    <w:rsid w:val="006C2AD1"/>
    <w:rsid w:val="006C3C59"/>
    <w:rsid w:val="006D56A9"/>
    <w:rsid w:val="006E48E4"/>
    <w:rsid w:val="006E5716"/>
    <w:rsid w:val="006F4651"/>
    <w:rsid w:val="006F75AA"/>
    <w:rsid w:val="00702229"/>
    <w:rsid w:val="007246D4"/>
    <w:rsid w:val="007302B3"/>
    <w:rsid w:val="00730733"/>
    <w:rsid w:val="007309A6"/>
    <w:rsid w:val="00730E3A"/>
    <w:rsid w:val="00736AAF"/>
    <w:rsid w:val="007461CC"/>
    <w:rsid w:val="00746F25"/>
    <w:rsid w:val="00760651"/>
    <w:rsid w:val="00761788"/>
    <w:rsid w:val="00762389"/>
    <w:rsid w:val="00765B2A"/>
    <w:rsid w:val="00783A34"/>
    <w:rsid w:val="007C6B52"/>
    <w:rsid w:val="007D1378"/>
    <w:rsid w:val="007D16C5"/>
    <w:rsid w:val="007E06E4"/>
    <w:rsid w:val="007F41A0"/>
    <w:rsid w:val="00807F26"/>
    <w:rsid w:val="00817111"/>
    <w:rsid w:val="00824869"/>
    <w:rsid w:val="00833873"/>
    <w:rsid w:val="008352FB"/>
    <w:rsid w:val="0083727A"/>
    <w:rsid w:val="00844C9D"/>
    <w:rsid w:val="00855A50"/>
    <w:rsid w:val="00855F82"/>
    <w:rsid w:val="00862FE4"/>
    <w:rsid w:val="0086387F"/>
    <w:rsid w:val="0086389A"/>
    <w:rsid w:val="0087605E"/>
    <w:rsid w:val="008842B5"/>
    <w:rsid w:val="008941AE"/>
    <w:rsid w:val="008A507A"/>
    <w:rsid w:val="008B0A34"/>
    <w:rsid w:val="008B1FEE"/>
    <w:rsid w:val="008C0C62"/>
    <w:rsid w:val="008C3D3E"/>
    <w:rsid w:val="00903C32"/>
    <w:rsid w:val="00911ADF"/>
    <w:rsid w:val="00912184"/>
    <w:rsid w:val="00916B16"/>
    <w:rsid w:val="009173B9"/>
    <w:rsid w:val="00924857"/>
    <w:rsid w:val="0093335D"/>
    <w:rsid w:val="0093613E"/>
    <w:rsid w:val="0094009A"/>
    <w:rsid w:val="00943026"/>
    <w:rsid w:val="0095224D"/>
    <w:rsid w:val="0095229F"/>
    <w:rsid w:val="00966B81"/>
    <w:rsid w:val="00974E6B"/>
    <w:rsid w:val="00977F79"/>
    <w:rsid w:val="0099276D"/>
    <w:rsid w:val="009A5467"/>
    <w:rsid w:val="009A7F36"/>
    <w:rsid w:val="009C7720"/>
    <w:rsid w:val="009C7CEC"/>
    <w:rsid w:val="009D6A8F"/>
    <w:rsid w:val="00A23AFA"/>
    <w:rsid w:val="00A31B3E"/>
    <w:rsid w:val="00A532F3"/>
    <w:rsid w:val="00A53D54"/>
    <w:rsid w:val="00A57628"/>
    <w:rsid w:val="00A8489E"/>
    <w:rsid w:val="00A84D86"/>
    <w:rsid w:val="00AB02A7"/>
    <w:rsid w:val="00AB7D0B"/>
    <w:rsid w:val="00AC29F3"/>
    <w:rsid w:val="00AC4B54"/>
    <w:rsid w:val="00AD7A9C"/>
    <w:rsid w:val="00AE4A03"/>
    <w:rsid w:val="00AE5194"/>
    <w:rsid w:val="00AF6444"/>
    <w:rsid w:val="00AF780C"/>
    <w:rsid w:val="00B00500"/>
    <w:rsid w:val="00B231E5"/>
    <w:rsid w:val="00B3205A"/>
    <w:rsid w:val="00B35A55"/>
    <w:rsid w:val="00B71905"/>
    <w:rsid w:val="00B77A18"/>
    <w:rsid w:val="00BB3D6E"/>
    <w:rsid w:val="00BB571F"/>
    <w:rsid w:val="00BE2BA2"/>
    <w:rsid w:val="00BF0606"/>
    <w:rsid w:val="00C02B87"/>
    <w:rsid w:val="00C16F07"/>
    <w:rsid w:val="00C172E3"/>
    <w:rsid w:val="00C31A82"/>
    <w:rsid w:val="00C33AA6"/>
    <w:rsid w:val="00C4086D"/>
    <w:rsid w:val="00C82D83"/>
    <w:rsid w:val="00C92F8C"/>
    <w:rsid w:val="00CA1896"/>
    <w:rsid w:val="00CA6DF5"/>
    <w:rsid w:val="00CB5B28"/>
    <w:rsid w:val="00CF199A"/>
    <w:rsid w:val="00CF5371"/>
    <w:rsid w:val="00D0323A"/>
    <w:rsid w:val="00D0559F"/>
    <w:rsid w:val="00D064B5"/>
    <w:rsid w:val="00D077E9"/>
    <w:rsid w:val="00D07B6E"/>
    <w:rsid w:val="00D3305D"/>
    <w:rsid w:val="00D40FB0"/>
    <w:rsid w:val="00D42CB7"/>
    <w:rsid w:val="00D5413D"/>
    <w:rsid w:val="00D570A9"/>
    <w:rsid w:val="00D57AE9"/>
    <w:rsid w:val="00D606AA"/>
    <w:rsid w:val="00D70D02"/>
    <w:rsid w:val="00D770C7"/>
    <w:rsid w:val="00D85091"/>
    <w:rsid w:val="00D86945"/>
    <w:rsid w:val="00D90290"/>
    <w:rsid w:val="00DA31A1"/>
    <w:rsid w:val="00DB42E9"/>
    <w:rsid w:val="00DB4781"/>
    <w:rsid w:val="00DB762F"/>
    <w:rsid w:val="00DC706A"/>
    <w:rsid w:val="00DD152F"/>
    <w:rsid w:val="00DE213F"/>
    <w:rsid w:val="00DE3D0B"/>
    <w:rsid w:val="00DF027C"/>
    <w:rsid w:val="00E00A32"/>
    <w:rsid w:val="00E1119F"/>
    <w:rsid w:val="00E227E1"/>
    <w:rsid w:val="00E22ACD"/>
    <w:rsid w:val="00E253C0"/>
    <w:rsid w:val="00E4272E"/>
    <w:rsid w:val="00E44B3F"/>
    <w:rsid w:val="00E620B0"/>
    <w:rsid w:val="00E81B40"/>
    <w:rsid w:val="00E8515D"/>
    <w:rsid w:val="00EA424E"/>
    <w:rsid w:val="00EB5B3C"/>
    <w:rsid w:val="00EE4537"/>
    <w:rsid w:val="00EF555B"/>
    <w:rsid w:val="00EF5FCD"/>
    <w:rsid w:val="00F014AE"/>
    <w:rsid w:val="00F027BB"/>
    <w:rsid w:val="00F03B47"/>
    <w:rsid w:val="00F0451F"/>
    <w:rsid w:val="00F11DCF"/>
    <w:rsid w:val="00F162EA"/>
    <w:rsid w:val="00F25554"/>
    <w:rsid w:val="00F43B6E"/>
    <w:rsid w:val="00F52D27"/>
    <w:rsid w:val="00F70246"/>
    <w:rsid w:val="00F72232"/>
    <w:rsid w:val="00F8302D"/>
    <w:rsid w:val="00F83527"/>
    <w:rsid w:val="00FD583F"/>
    <w:rsid w:val="00FD6B31"/>
    <w:rsid w:val="00FD7488"/>
    <w:rsid w:val="00FE2203"/>
    <w:rsid w:val="00FF16B4"/>
    <w:rsid w:val="00FF6517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5F67D1"/>
  <w15:docId w15:val="{E790850E-5207-4650-8383-7DC989B85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628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5"/>
    <w:semiHidden/>
    <w:unhideWhenUsed/>
    <w:qFormat/>
    <w:rsid w:val="005825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rrafodelista">
    <w:name w:val="List Paragraph"/>
    <w:basedOn w:val="Normal"/>
    <w:uiPriority w:val="34"/>
    <w:unhideWhenUsed/>
    <w:qFormat/>
    <w:rsid w:val="00B77A1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02BEF"/>
    <w:rPr>
      <w:color w:val="467886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57628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B35A55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B35A55"/>
    <w:pPr>
      <w:spacing w:after="100"/>
    </w:pPr>
  </w:style>
  <w:style w:type="paragraph" w:customStyle="1" w:styleId="1Titulo">
    <w:name w:val="1. Titulo"/>
    <w:basedOn w:val="Ttulo1"/>
    <w:next w:val="Normal"/>
    <w:link w:val="1TituloCar"/>
    <w:qFormat/>
    <w:rsid w:val="006B4AB5"/>
    <w:pPr>
      <w:spacing w:after="120"/>
    </w:pPr>
    <w:rPr>
      <w:noProof/>
      <w:sz w:val="32"/>
    </w:rPr>
  </w:style>
  <w:style w:type="character" w:customStyle="1" w:styleId="1TituloCar">
    <w:name w:val="1. Titulo Car"/>
    <w:basedOn w:val="TtuloCar"/>
    <w:link w:val="1Titulo"/>
    <w:rsid w:val="006B4AB5"/>
    <w:rPr>
      <w:rFonts w:asciiTheme="majorHAnsi" w:eastAsiaTheme="majorEastAsia" w:hAnsiTheme="majorHAnsi" w:cstheme="majorBidi"/>
      <w:b/>
      <w:bCs w:val="0"/>
      <w:noProof/>
      <w:color w:val="061F57" w:themeColor="text2" w:themeShade="BF"/>
      <w:kern w:val="28"/>
      <w:sz w:val="32"/>
      <w:szCs w:val="32"/>
    </w:rPr>
  </w:style>
  <w:style w:type="paragraph" w:customStyle="1" w:styleId="2Subtitulo">
    <w:name w:val="2. Subtitulo"/>
    <w:basedOn w:val="Ttulo2"/>
    <w:next w:val="Normal"/>
    <w:link w:val="2SubtituloCar"/>
    <w:qFormat/>
    <w:rsid w:val="005825C1"/>
    <w:pPr>
      <w:spacing w:before="240" w:after="120"/>
    </w:pPr>
    <w:rPr>
      <w:b/>
      <w:noProof/>
      <w:color w:val="3B3838" w:themeColor="background2" w:themeShade="40"/>
      <w:sz w:val="26"/>
    </w:rPr>
  </w:style>
  <w:style w:type="character" w:customStyle="1" w:styleId="2SubtituloCar">
    <w:name w:val="2. Subtitulo Car"/>
    <w:basedOn w:val="Fuentedeprrafopredeter"/>
    <w:link w:val="2Subtitulo"/>
    <w:rsid w:val="005825C1"/>
    <w:rPr>
      <w:rFonts w:eastAsiaTheme="majorEastAsia" w:cstheme="majorBidi"/>
      <w:b/>
      <w:noProof/>
      <w:color w:val="3B3838" w:themeColor="background2" w:themeShade="4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5"/>
    <w:semiHidden/>
    <w:rsid w:val="005825C1"/>
    <w:rPr>
      <w:rFonts w:asciiTheme="majorHAnsi" w:eastAsiaTheme="majorEastAsia" w:hAnsiTheme="majorHAnsi" w:cstheme="majorBidi"/>
      <w:b/>
      <w:color w:val="012639" w:themeColor="accent1" w:themeShade="7F"/>
    </w:rPr>
  </w:style>
  <w:style w:type="paragraph" w:styleId="TDC2">
    <w:name w:val="toc 2"/>
    <w:basedOn w:val="Normal"/>
    <w:next w:val="Normal"/>
    <w:autoRedefine/>
    <w:uiPriority w:val="39"/>
    <w:unhideWhenUsed/>
    <w:rsid w:val="000C12F1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6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illermo%20Dominguez\AppData\Local\Microsoft\Office\16.0\DTS\es-AR%7bFCEBE958-BA75-4676-939F-0008E005071C%7d\%7bEDDB1A21-EB6F-43F6-9F7A-4E5212829563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82F754FCAEB4E4389E707D6482D1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3D316D-862F-40C3-B1A0-9DBDF106DCEE}"/>
      </w:docPartPr>
      <w:docPartBody>
        <w:p w:rsidR="00565169" w:rsidRDefault="00C56CEF" w:rsidP="00C56CEF">
          <w:pPr>
            <w:pStyle w:val="982F754FCAEB4E4389E707D6482D1E07"/>
          </w:pPr>
          <w:r>
            <w:rPr>
              <w:noProof/>
              <w:lang w:bidi="es-ES"/>
            </w:rPr>
            <w:t>NOMBRE DE LA COMPAÑÍA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EF"/>
    <w:rsid w:val="0002613E"/>
    <w:rsid w:val="000E2DCD"/>
    <w:rsid w:val="000E320F"/>
    <w:rsid w:val="000E71E5"/>
    <w:rsid w:val="001805AF"/>
    <w:rsid w:val="001D5FD5"/>
    <w:rsid w:val="001F70D7"/>
    <w:rsid w:val="003C76E6"/>
    <w:rsid w:val="003D14E9"/>
    <w:rsid w:val="00565169"/>
    <w:rsid w:val="00606B0D"/>
    <w:rsid w:val="007461CC"/>
    <w:rsid w:val="00761788"/>
    <w:rsid w:val="00A16184"/>
    <w:rsid w:val="00B33F2D"/>
    <w:rsid w:val="00C56CEF"/>
    <w:rsid w:val="00CE7BE0"/>
    <w:rsid w:val="00FE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rsid w:val="00C56CEF"/>
    <w:pPr>
      <w:framePr w:hSpace="180" w:wrap="around" w:vAnchor="text" w:hAnchor="margin" w:y="1167"/>
      <w:spacing w:after="0" w:line="276" w:lineRule="auto"/>
    </w:pPr>
    <w:rPr>
      <w:caps/>
      <w:color w:val="0E2841" w:themeColor="text2"/>
      <w:spacing w:val="20"/>
      <w:sz w:val="32"/>
      <w:lang w:val="es-ES" w:eastAsia="en-US"/>
    </w:rPr>
  </w:style>
  <w:style w:type="character" w:customStyle="1" w:styleId="SubttuloCar">
    <w:name w:val="Subtítulo Car"/>
    <w:basedOn w:val="Fuentedeprrafopredeter"/>
    <w:link w:val="Subttulo"/>
    <w:uiPriority w:val="2"/>
    <w:rsid w:val="00C56CEF"/>
    <w:rPr>
      <w:caps/>
      <w:color w:val="0E2841" w:themeColor="text2"/>
      <w:spacing w:val="20"/>
      <w:sz w:val="32"/>
      <w:lang w:val="es-ES" w:eastAsia="en-US"/>
    </w:rPr>
  </w:style>
  <w:style w:type="paragraph" w:customStyle="1" w:styleId="982F754FCAEB4E4389E707D6482D1E07">
    <w:name w:val="982F754FCAEB4E4389E707D6482D1E07"/>
    <w:rsid w:val="00C56CEF"/>
  </w:style>
  <w:style w:type="character" w:styleId="Textodelmarcadordeposicin">
    <w:name w:val="Placeholder Text"/>
    <w:basedOn w:val="Fuentedeprrafopredeter"/>
    <w:uiPriority w:val="99"/>
    <w:unhideWhenUsed/>
    <w:rsid w:val="0002613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CD5DA-9045-4C2B-A8E5-8C022F7B2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{EDDB1A21-EB6F-43F6-9F7A-4E5212829563}tf16392850_win32</Template>
  <TotalTime>829</TotalTime>
  <Pages>7</Pages>
  <Words>1582</Words>
  <Characters>8706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Guillermo Dominguez</dc:creator>
  <cp:keywords/>
  <cp:lastModifiedBy>Guillermo Dominguez</cp:lastModifiedBy>
  <cp:revision>41</cp:revision>
  <cp:lastPrinted>2023-03-27T02:31:00Z</cp:lastPrinted>
  <dcterms:created xsi:type="dcterms:W3CDTF">2025-05-29T20:25:00Z</dcterms:created>
  <dcterms:modified xsi:type="dcterms:W3CDTF">2025-05-30T11:39:00Z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MSIP_Label_38da57a1-68dc-4295-9706-9476bd9e0370_Enabled">
    <vt:lpwstr>true</vt:lpwstr>
  </property>
  <property fmtid="{D5CDD505-2E9C-101B-9397-08002B2CF9AE}" pid="4" name="MSIP_Label_38da57a1-68dc-4295-9706-9476bd9e0370_SetDate">
    <vt:lpwstr>2025-04-22T20:58:19Z</vt:lpwstr>
  </property>
  <property fmtid="{D5CDD505-2E9C-101B-9397-08002B2CF9AE}" pid="5" name="MSIP_Label_38da57a1-68dc-4295-9706-9476bd9e0370_Method">
    <vt:lpwstr>Standard</vt:lpwstr>
  </property>
  <property fmtid="{D5CDD505-2E9C-101B-9397-08002B2CF9AE}" pid="6" name="MSIP_Label_38da57a1-68dc-4295-9706-9476bd9e0370_Name">
    <vt:lpwstr>defa4170-0d19-0005-0002-bc88714345d2</vt:lpwstr>
  </property>
  <property fmtid="{D5CDD505-2E9C-101B-9397-08002B2CF9AE}" pid="7" name="MSIP_Label_38da57a1-68dc-4295-9706-9476bd9e0370_SiteId">
    <vt:lpwstr>1673d597-412b-4591-b4fc-b4aebba0cea2</vt:lpwstr>
  </property>
  <property fmtid="{D5CDD505-2E9C-101B-9397-08002B2CF9AE}" pid="8" name="MSIP_Label_38da57a1-68dc-4295-9706-9476bd9e0370_ActionId">
    <vt:lpwstr>17a6aa87-1327-4e7a-9576-d29a7b62baa3</vt:lpwstr>
  </property>
  <property fmtid="{D5CDD505-2E9C-101B-9397-08002B2CF9AE}" pid="9" name="MSIP_Label_38da57a1-68dc-4295-9706-9476bd9e0370_ContentBits">
    <vt:lpwstr>0</vt:lpwstr>
  </property>
  <property fmtid="{D5CDD505-2E9C-101B-9397-08002B2CF9AE}" pid="10" name="MSIP_Label_38da57a1-68dc-4295-9706-9476bd9e0370_Tag">
    <vt:lpwstr>10, 3, 0, 1</vt:lpwstr>
  </property>
</Properties>
</file>